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54A" w:rsidRDefault="00AF076C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BB1A55">
        <w:rPr>
          <w:rFonts w:ascii="Times New Roman" w:eastAsia="Times New Roman" w:hAnsi="Times New Roman" w:cs="Times New Roman"/>
          <w:noProof/>
          <w:lang w:eastAsia="zh-CN"/>
        </w:rPr>
        <w:drawing>
          <wp:inline distT="114300" distB="114300" distL="114300" distR="114300" wp14:anchorId="07D81488" wp14:editId="07986C71">
            <wp:extent cx="5486400" cy="2162598"/>
            <wp:effectExtent l="0" t="0" r="0" b="952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F076C" w:rsidRDefault="00AF076C" w:rsidP="00C6554A">
      <w:pPr>
        <w:pStyle w:val="Photo"/>
      </w:pPr>
    </w:p>
    <w:p w:rsidR="00AF076C" w:rsidRDefault="00AF076C" w:rsidP="00C6554A">
      <w:pPr>
        <w:pStyle w:val="Photo"/>
      </w:pPr>
    </w:p>
    <w:p w:rsidR="00AF076C" w:rsidRDefault="00AF076C" w:rsidP="00C6554A">
      <w:pPr>
        <w:pStyle w:val="Photo"/>
      </w:pPr>
    </w:p>
    <w:p w:rsidR="00AF076C" w:rsidRPr="008B5277" w:rsidRDefault="00AF076C" w:rsidP="00C6554A">
      <w:pPr>
        <w:pStyle w:val="Photo"/>
      </w:pPr>
    </w:p>
    <w:bookmarkEnd w:id="0"/>
    <w:bookmarkEnd w:id="1"/>
    <w:bookmarkEnd w:id="2"/>
    <w:bookmarkEnd w:id="3"/>
    <w:bookmarkEnd w:id="4"/>
    <w:p w:rsidR="00C6554A" w:rsidRPr="00643FFB" w:rsidRDefault="00640C74" w:rsidP="00C6554A">
      <w:pPr>
        <w:pStyle w:val="Title"/>
        <w:rPr>
          <w:color w:val="002060"/>
        </w:rPr>
      </w:pPr>
      <w:r w:rsidRPr="00643FFB">
        <w:rPr>
          <w:color w:val="002060"/>
        </w:rPr>
        <w:t xml:space="preserve">EPIC Project Handover </w:t>
      </w:r>
    </w:p>
    <w:p w:rsidR="00C6554A" w:rsidRPr="00112786" w:rsidRDefault="00640C74" w:rsidP="00C6554A">
      <w:pPr>
        <w:pStyle w:val="Subtitle"/>
        <w:rPr>
          <w:sz w:val="28"/>
        </w:rPr>
      </w:pPr>
      <w:r w:rsidRPr="00112786">
        <w:rPr>
          <w:sz w:val="28"/>
        </w:rPr>
        <w:t>Handover do</w:t>
      </w:r>
      <w:bookmarkStart w:id="5" w:name="_GoBack"/>
      <w:bookmarkEnd w:id="5"/>
      <w:r w:rsidRPr="00112786">
        <w:rPr>
          <w:sz w:val="28"/>
        </w:rPr>
        <w:t>cuments and details</w:t>
      </w:r>
    </w:p>
    <w:p w:rsidR="00C220F7" w:rsidRPr="00112786" w:rsidRDefault="00640C74" w:rsidP="00C6554A">
      <w:pPr>
        <w:pStyle w:val="ContactInfo"/>
        <w:rPr>
          <w:sz w:val="28"/>
        </w:rPr>
      </w:pPr>
      <w:proofErr w:type="spellStart"/>
      <w:r w:rsidRPr="00112786">
        <w:rPr>
          <w:sz w:val="28"/>
        </w:rPr>
        <w:t>Mediani</w:t>
      </w:r>
      <w:proofErr w:type="spellEnd"/>
      <w:r w:rsidRPr="00112786">
        <w:rPr>
          <w:sz w:val="28"/>
        </w:rPr>
        <w:t xml:space="preserve"> | Rachael Low</w:t>
      </w:r>
      <w:r w:rsidR="00C6554A" w:rsidRPr="00112786">
        <w:rPr>
          <w:sz w:val="28"/>
        </w:rPr>
        <w:t xml:space="preserve"> | </w:t>
      </w:r>
      <w:r w:rsidRPr="00112786">
        <w:rPr>
          <w:sz w:val="28"/>
        </w:rPr>
        <w:t>Nurul Suhailah</w:t>
      </w:r>
      <w:r w:rsidR="00C6554A" w:rsidRPr="00112786">
        <w:rPr>
          <w:sz w:val="28"/>
        </w:rPr>
        <w:t xml:space="preserve"> |</w:t>
      </w:r>
      <w:r w:rsidRPr="00112786">
        <w:rPr>
          <w:sz w:val="28"/>
        </w:rPr>
        <w:t xml:space="preserve"> </w:t>
      </w:r>
      <w:proofErr w:type="spellStart"/>
      <w:r w:rsidRPr="00112786">
        <w:rPr>
          <w:sz w:val="28"/>
        </w:rPr>
        <w:t>Oon</w:t>
      </w:r>
      <w:proofErr w:type="spellEnd"/>
      <w:r w:rsidRPr="00112786">
        <w:rPr>
          <w:sz w:val="28"/>
        </w:rPr>
        <w:t xml:space="preserve"> Yi Jing | Yeo Xiu Wen</w:t>
      </w:r>
    </w:p>
    <w:p w:rsidR="00C220F7" w:rsidRPr="00112786" w:rsidRDefault="00C220F7" w:rsidP="00C6554A">
      <w:pPr>
        <w:pStyle w:val="ContactInfo"/>
        <w:rPr>
          <w:sz w:val="28"/>
        </w:rPr>
      </w:pPr>
    </w:p>
    <w:p w:rsidR="00051998" w:rsidRDefault="00A65AB2" w:rsidP="00C6554A">
      <w:pPr>
        <w:pStyle w:val="ContactInfo"/>
        <w:rPr>
          <w:sz w:val="28"/>
        </w:rPr>
      </w:pPr>
      <w:r>
        <w:rPr>
          <w:sz w:val="28"/>
        </w:rPr>
        <w:t>26</w:t>
      </w:r>
      <w:r>
        <w:rPr>
          <w:sz w:val="28"/>
          <w:vertAlign w:val="superscript"/>
        </w:rPr>
        <w:t>th</w:t>
      </w:r>
      <w:r w:rsidR="00C220F7" w:rsidRPr="00112786">
        <w:rPr>
          <w:sz w:val="28"/>
        </w:rPr>
        <w:t xml:space="preserve"> Nov 2018</w:t>
      </w: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p w:rsidR="00051998" w:rsidRDefault="00051998" w:rsidP="00C6554A">
      <w:pPr>
        <w:pStyle w:val="ContactInfo"/>
        <w:rPr>
          <w:sz w:val="28"/>
        </w:r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</w:rPr>
        <w:id w:val="-6027939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51998" w:rsidRDefault="00051998">
          <w:pPr>
            <w:pStyle w:val="TOCHeading"/>
          </w:pPr>
          <w:r>
            <w:t>Contents</w:t>
          </w:r>
        </w:p>
        <w:p w:rsidR="00502D93" w:rsidRDefault="00051998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304785" w:history="1">
            <w:r w:rsidR="00502D93" w:rsidRPr="004258DF">
              <w:rPr>
                <w:rStyle w:val="Hyperlink"/>
                <w:noProof/>
              </w:rPr>
              <w:t>Project Handover</w:t>
            </w:r>
            <w:r w:rsidR="00502D93">
              <w:rPr>
                <w:noProof/>
                <w:webHidden/>
              </w:rPr>
              <w:tab/>
            </w:r>
            <w:r w:rsidR="00502D93">
              <w:rPr>
                <w:noProof/>
                <w:webHidden/>
              </w:rPr>
              <w:fldChar w:fldCharType="begin"/>
            </w:r>
            <w:r w:rsidR="00502D93">
              <w:rPr>
                <w:noProof/>
                <w:webHidden/>
              </w:rPr>
              <w:instrText xml:space="preserve"> PAGEREF _Toc531304785 \h </w:instrText>
            </w:r>
            <w:r w:rsidR="00502D93">
              <w:rPr>
                <w:noProof/>
                <w:webHidden/>
              </w:rPr>
            </w:r>
            <w:r w:rsidR="00502D93">
              <w:rPr>
                <w:noProof/>
                <w:webHidden/>
              </w:rPr>
              <w:fldChar w:fldCharType="separate"/>
            </w:r>
            <w:r w:rsidR="00502D93">
              <w:rPr>
                <w:noProof/>
                <w:webHidden/>
              </w:rPr>
              <w:t>3</w:t>
            </w:r>
            <w:r w:rsidR="00502D93"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86" w:history="1">
            <w:r w:rsidRPr="004258DF">
              <w:rPr>
                <w:rStyle w:val="Hyperlink"/>
                <w:noProof/>
              </w:rPr>
              <w:t>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87" w:history="1">
            <w:r w:rsidRPr="004258DF">
              <w:rPr>
                <w:rStyle w:val="Hyperlink"/>
                <w:noProof/>
              </w:rPr>
              <w:t>Client-Side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88" w:history="1">
            <w:r w:rsidRPr="004258DF">
              <w:rPr>
                <w:rStyle w:val="Hyperlink"/>
                <w:noProof/>
              </w:rPr>
              <w:t>Server-Side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89" w:history="1">
            <w:r w:rsidRPr="004258DF">
              <w:rPr>
                <w:rStyle w:val="Hyperlink"/>
                <w:noProof/>
              </w:rPr>
              <w:t>Development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0" w:history="1">
            <w:r w:rsidRPr="004258DF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1" w:history="1">
            <w:r w:rsidRPr="004258DF">
              <w:rPr>
                <w:rStyle w:val="Hyperlink"/>
                <w:noProof/>
              </w:rPr>
              <w:t>Integrated Development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2" w:history="1">
            <w:r w:rsidRPr="004258DF">
              <w:rPr>
                <w:rStyle w:val="Hyperlink"/>
                <w:noProof/>
              </w:rPr>
              <w:t>Respository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3" w:history="1">
            <w:r w:rsidRPr="004258DF">
              <w:rPr>
                <w:rStyle w:val="Hyperlink"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4" w:history="1">
            <w:r w:rsidRPr="004258DF">
              <w:rPr>
                <w:rStyle w:val="Hyperlink"/>
                <w:noProof/>
              </w:rPr>
              <w:t>Deployment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5" w:history="1">
            <w:r w:rsidRPr="004258DF">
              <w:rPr>
                <w:rStyle w:val="Hyperlink"/>
                <w:noProof/>
              </w:rPr>
              <w:t>Amazon Web Service Deployment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6" w:history="1">
            <w:r w:rsidRPr="004258DF">
              <w:rPr>
                <w:rStyle w:val="Hyperlink"/>
                <w:noProof/>
              </w:rPr>
              <w:t>GoDaddy Deployment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7" w:history="1">
            <w:r w:rsidRPr="004258DF">
              <w:rPr>
                <w:rStyle w:val="Hyperlink"/>
                <w:noProof/>
              </w:rPr>
              <w:t>Git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8" w:history="1">
            <w:r w:rsidRPr="004258DF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799" w:history="1">
            <w:r w:rsidRPr="004258DF">
              <w:rPr>
                <w:rStyle w:val="Hyperlink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0" w:history="1">
            <w:r w:rsidRPr="004258DF">
              <w:rPr>
                <w:rStyle w:val="Hyperlink"/>
                <w:noProof/>
              </w:rPr>
              <w:t>Students, Graduates, Working Adults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1" w:history="1">
            <w:r w:rsidRPr="004258DF">
              <w:rPr>
                <w:rStyle w:val="Hyperlink"/>
                <w:noProof/>
              </w:rPr>
              <w:t>EPIC Adminstrators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2" w:history="1">
            <w:r w:rsidRPr="004258DF">
              <w:rPr>
                <w:rStyle w:val="Hyperlink"/>
                <w:noProof/>
              </w:rPr>
              <w:t>EPIC Service Partners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3" w:history="1">
            <w:r w:rsidRPr="004258DF">
              <w:rPr>
                <w:rStyle w:val="Hyperlink"/>
                <w:noProof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4" w:history="1">
            <w:r w:rsidRPr="004258DF">
              <w:rPr>
                <w:rStyle w:val="Hyperlink"/>
                <w:noProof/>
              </w:rPr>
              <w:t>Primary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5" w:history="1">
            <w:r w:rsidRPr="004258DF">
              <w:rPr>
                <w:rStyle w:val="Hyperlink"/>
                <w:noProof/>
              </w:rPr>
              <w:t>Creating an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6" w:history="1">
            <w:r w:rsidRPr="004258DF">
              <w:rPr>
                <w:rStyle w:val="Hyperlink"/>
                <w:noProof/>
              </w:rPr>
              <w:t>Signing up for a Study Trip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7" w:history="1">
            <w:r w:rsidRPr="004258DF">
              <w:rPr>
                <w:rStyle w:val="Hyperlink"/>
                <w:noProof/>
              </w:rPr>
              <w:t>Signing up for an Internship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8" w:history="1">
            <w:r w:rsidRPr="004258DF">
              <w:rPr>
                <w:rStyle w:val="Hyperlink"/>
                <w:noProof/>
              </w:rPr>
              <w:t>Secondary Users – ADMINS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09" w:history="1">
            <w:r w:rsidRPr="004258DF">
              <w:rPr>
                <w:rStyle w:val="Hyperlink"/>
                <w:noProof/>
              </w:rPr>
              <w:t>Log in as an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10" w:history="1">
            <w:r w:rsidRPr="004258DF">
              <w:rPr>
                <w:rStyle w:val="Hyperlink"/>
                <w:noProof/>
              </w:rPr>
              <w:t>Managing Study Trips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11" w:history="1">
            <w:r w:rsidRPr="004258DF">
              <w:rPr>
                <w:rStyle w:val="Hyperlink"/>
                <w:noProof/>
              </w:rPr>
              <w:t>Managing Internships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12" w:history="1">
            <w:r w:rsidRPr="004258DF">
              <w:rPr>
                <w:rStyle w:val="Hyperlink"/>
                <w:noProof/>
              </w:rPr>
              <w:t>Managing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13" w:history="1">
            <w:r w:rsidRPr="004258DF">
              <w:rPr>
                <w:rStyle w:val="Hyperlink"/>
                <w:noProof/>
              </w:rPr>
              <w:t>Bulk Uploading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14" w:history="1">
            <w:r w:rsidRPr="004258DF">
              <w:rPr>
                <w:rStyle w:val="Hyperlink"/>
                <w:noProof/>
              </w:rPr>
              <w:t>Secondary Users – Service Partners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15" w:history="1">
            <w:r w:rsidRPr="004258DF">
              <w:rPr>
                <w:rStyle w:val="Hyperlink"/>
                <w:noProof/>
              </w:rPr>
              <w:t>Sign up as a Service 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16" w:history="1">
            <w:r w:rsidRPr="004258DF">
              <w:rPr>
                <w:rStyle w:val="Hyperlink"/>
                <w:noProof/>
              </w:rPr>
              <w:t>Add a new Internship Posting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17" w:history="1">
            <w:r w:rsidRPr="004258DF">
              <w:rPr>
                <w:rStyle w:val="Hyperlink"/>
                <w:noProof/>
              </w:rPr>
              <w:t>Manage Internship Posting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2D93" w:rsidRDefault="00502D93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color w:val="auto"/>
              <w:lang w:eastAsia="zh-CN"/>
            </w:rPr>
          </w:pPr>
          <w:hyperlink w:anchor="_Toc531304818" w:history="1">
            <w:r w:rsidRPr="004258DF">
              <w:rPr>
                <w:rStyle w:val="Hyperlink"/>
                <w:noProof/>
              </w:rPr>
              <w:t>View Terms and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_Toc531304818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1998" w:rsidRDefault="00051998" w:rsidP="0005199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51998" w:rsidRDefault="00C6554A" w:rsidP="00051998">
      <w:r>
        <w:br w:type="page"/>
      </w:r>
    </w:p>
    <w:p w:rsidR="00BB7C03" w:rsidRPr="00354B65" w:rsidRDefault="00B62BB5">
      <w:pPr>
        <w:pStyle w:val="Heading1"/>
        <w:rPr>
          <w:color w:val="002060"/>
        </w:rPr>
      </w:pPr>
      <w:bookmarkStart w:id="6" w:name="_Toc531304785"/>
      <w:r>
        <w:rPr>
          <w:color w:val="002060"/>
        </w:rPr>
        <w:lastRenderedPageBreak/>
        <w:t>Project H</w:t>
      </w:r>
      <w:r w:rsidR="00BB7C03" w:rsidRPr="00354B65">
        <w:rPr>
          <w:color w:val="002060"/>
        </w:rPr>
        <w:t>andover</w:t>
      </w:r>
      <w:bookmarkEnd w:id="6"/>
    </w:p>
    <w:p w:rsidR="00BB7C03" w:rsidRPr="00176ABB" w:rsidRDefault="00BB7C03" w:rsidP="00BB7C03">
      <w:pPr>
        <w:rPr>
          <w:sz w:val="24"/>
        </w:rPr>
      </w:pPr>
      <w:r w:rsidRPr="00176ABB">
        <w:rPr>
          <w:sz w:val="24"/>
        </w:rPr>
        <w:t>This document is to provide a</w:t>
      </w:r>
      <w:r w:rsidR="00A65AB2">
        <w:rPr>
          <w:sz w:val="24"/>
        </w:rPr>
        <w:t xml:space="preserve"> documented</w:t>
      </w:r>
      <w:r w:rsidR="003D724C" w:rsidRPr="00176ABB">
        <w:rPr>
          <w:sz w:val="24"/>
        </w:rPr>
        <w:t xml:space="preserve"> handover of the web application system that we had built so far as part of our Final Year Project (IS480). The following entails more details about the various platform</w:t>
      </w:r>
      <w:r w:rsidR="0068726F" w:rsidRPr="00176ABB">
        <w:rPr>
          <w:sz w:val="24"/>
        </w:rPr>
        <w:t>s and account passwords that one</w:t>
      </w:r>
      <w:r w:rsidR="003D724C" w:rsidRPr="00176ABB">
        <w:rPr>
          <w:sz w:val="24"/>
        </w:rPr>
        <w:t xml:space="preserve"> will need to know </w:t>
      </w:r>
      <w:proofErr w:type="gramStart"/>
      <w:r w:rsidR="003D724C" w:rsidRPr="00176ABB">
        <w:rPr>
          <w:sz w:val="24"/>
        </w:rPr>
        <w:t>in order to</w:t>
      </w:r>
      <w:proofErr w:type="gramEnd"/>
      <w:r w:rsidR="003D724C" w:rsidRPr="00176ABB">
        <w:rPr>
          <w:sz w:val="24"/>
        </w:rPr>
        <w:t xml:space="preserve"> be able to take over </w:t>
      </w:r>
      <w:r w:rsidR="0068726F" w:rsidRPr="00176ABB">
        <w:rPr>
          <w:sz w:val="24"/>
        </w:rPr>
        <w:t>fro</w:t>
      </w:r>
      <w:r w:rsidR="00A65AB2">
        <w:rPr>
          <w:sz w:val="24"/>
        </w:rPr>
        <w:t xml:space="preserve">m here as the project comes </w:t>
      </w:r>
      <w:r w:rsidR="0068726F" w:rsidRPr="00176ABB">
        <w:rPr>
          <w:sz w:val="24"/>
        </w:rPr>
        <w:t>to an end</w:t>
      </w:r>
      <w:r w:rsidR="003D724C" w:rsidRPr="00176ABB">
        <w:rPr>
          <w:sz w:val="24"/>
        </w:rPr>
        <w:t xml:space="preserve">. </w:t>
      </w:r>
    </w:p>
    <w:p w:rsidR="003F2483" w:rsidRPr="00354B65" w:rsidRDefault="00B62BB5">
      <w:pPr>
        <w:pStyle w:val="Heading1"/>
        <w:rPr>
          <w:color w:val="002060"/>
          <w:szCs w:val="24"/>
        </w:rPr>
      </w:pPr>
      <w:bookmarkStart w:id="7" w:name="_Toc531304786"/>
      <w:r>
        <w:rPr>
          <w:color w:val="002060"/>
          <w:szCs w:val="24"/>
        </w:rPr>
        <w:t>Technologies U</w:t>
      </w:r>
      <w:r w:rsidR="003F2483" w:rsidRPr="00354B65">
        <w:rPr>
          <w:color w:val="002060"/>
          <w:szCs w:val="24"/>
        </w:rPr>
        <w:t>sed</w:t>
      </w:r>
      <w:bookmarkEnd w:id="7"/>
    </w:p>
    <w:p w:rsidR="00176ABB" w:rsidRPr="00354B65" w:rsidRDefault="00176ABB" w:rsidP="00EC255A">
      <w:pPr>
        <w:rPr>
          <w:sz w:val="24"/>
          <w:szCs w:val="24"/>
        </w:rPr>
      </w:pPr>
      <w:r w:rsidRPr="00354B65">
        <w:rPr>
          <w:sz w:val="24"/>
          <w:szCs w:val="24"/>
        </w:rPr>
        <w:t>Below are the following technologies that we had used to build the web application.</w:t>
      </w:r>
    </w:p>
    <w:p w:rsidR="00A67C94" w:rsidRDefault="00A67C94" w:rsidP="00176ABB">
      <w:pPr>
        <w:pStyle w:val="Heading2"/>
        <w:rPr>
          <w:szCs w:val="24"/>
        </w:rPr>
      </w:pPr>
    </w:p>
    <w:p w:rsidR="00176ABB" w:rsidRPr="00F356A8" w:rsidRDefault="00B62BB5" w:rsidP="00176ABB">
      <w:pPr>
        <w:pStyle w:val="Heading2"/>
        <w:rPr>
          <w:szCs w:val="24"/>
        </w:rPr>
      </w:pPr>
      <w:bookmarkStart w:id="8" w:name="_Toc531304787"/>
      <w:r>
        <w:rPr>
          <w:szCs w:val="24"/>
        </w:rPr>
        <w:t>Client-Side A</w:t>
      </w:r>
      <w:r w:rsidR="00176ABB" w:rsidRPr="00F356A8">
        <w:rPr>
          <w:szCs w:val="24"/>
        </w:rPr>
        <w:t>pplications</w:t>
      </w:r>
      <w:bookmarkEnd w:id="8"/>
    </w:p>
    <w:p w:rsidR="00176ABB" w:rsidRPr="00F356A8" w:rsidRDefault="00176ABB" w:rsidP="00176ABB">
      <w:pPr>
        <w:rPr>
          <w:sz w:val="24"/>
          <w:szCs w:val="24"/>
        </w:rPr>
      </w:pPr>
      <w:r w:rsidRPr="00F356A8">
        <w:rPr>
          <w:sz w:val="24"/>
          <w:szCs w:val="24"/>
        </w:rPr>
        <w:t xml:space="preserve">We used JavaScript, HTML, CSS </w:t>
      </w:r>
      <w:proofErr w:type="gramStart"/>
      <w:r w:rsidRPr="00F356A8">
        <w:rPr>
          <w:sz w:val="24"/>
          <w:szCs w:val="24"/>
        </w:rPr>
        <w:t>and also</w:t>
      </w:r>
      <w:proofErr w:type="gramEnd"/>
      <w:r w:rsidRPr="00F356A8">
        <w:rPr>
          <w:sz w:val="24"/>
          <w:szCs w:val="24"/>
        </w:rPr>
        <w:t xml:space="preserve"> Bootstrap framework. Also, our web application is supported currently on Google Chrome </w:t>
      </w:r>
      <w:proofErr w:type="gramStart"/>
      <w:r w:rsidRPr="00F356A8">
        <w:rPr>
          <w:sz w:val="24"/>
          <w:szCs w:val="24"/>
        </w:rPr>
        <w:t>and also</w:t>
      </w:r>
      <w:proofErr w:type="gramEnd"/>
      <w:r w:rsidRPr="00F356A8">
        <w:rPr>
          <w:sz w:val="24"/>
          <w:szCs w:val="24"/>
        </w:rPr>
        <w:t xml:space="preserve"> Mozilla Firefox.</w:t>
      </w:r>
    </w:p>
    <w:p w:rsidR="00F356A8" w:rsidRPr="00F356A8" w:rsidRDefault="00F356A8">
      <w:pPr>
        <w:pStyle w:val="Heading2"/>
        <w:rPr>
          <w:szCs w:val="24"/>
        </w:rPr>
      </w:pPr>
    </w:p>
    <w:p w:rsidR="00F356A8" w:rsidRPr="00F356A8" w:rsidRDefault="00B62BB5">
      <w:pPr>
        <w:pStyle w:val="Heading2"/>
        <w:rPr>
          <w:szCs w:val="24"/>
        </w:rPr>
      </w:pPr>
      <w:bookmarkStart w:id="9" w:name="_Toc531304788"/>
      <w:r>
        <w:rPr>
          <w:szCs w:val="24"/>
        </w:rPr>
        <w:t>Server-Side A</w:t>
      </w:r>
      <w:r w:rsidR="00F356A8" w:rsidRPr="00F356A8">
        <w:rPr>
          <w:szCs w:val="24"/>
        </w:rPr>
        <w:t>pplication</w:t>
      </w:r>
      <w:bookmarkEnd w:id="9"/>
    </w:p>
    <w:p w:rsidR="00F356A8" w:rsidRPr="00F356A8" w:rsidRDefault="00F356A8" w:rsidP="00F356A8">
      <w:pPr>
        <w:rPr>
          <w:sz w:val="24"/>
          <w:szCs w:val="24"/>
        </w:rPr>
      </w:pPr>
      <w:r w:rsidRPr="00F356A8">
        <w:rPr>
          <w:sz w:val="24"/>
          <w:szCs w:val="24"/>
        </w:rPr>
        <w:t xml:space="preserve">Our web application is currently deployed on Amazon Web Services(AWS) cloud platform and its operating system is Apache Tomcat. </w:t>
      </w:r>
    </w:p>
    <w:p w:rsidR="00F356A8" w:rsidRPr="00F356A8" w:rsidRDefault="00F356A8">
      <w:pPr>
        <w:pStyle w:val="Heading2"/>
        <w:rPr>
          <w:szCs w:val="24"/>
        </w:rPr>
      </w:pPr>
    </w:p>
    <w:p w:rsidR="00F356A8" w:rsidRPr="00F356A8" w:rsidRDefault="00B62BB5">
      <w:pPr>
        <w:pStyle w:val="Heading2"/>
        <w:rPr>
          <w:szCs w:val="24"/>
        </w:rPr>
      </w:pPr>
      <w:bookmarkStart w:id="10" w:name="_Toc531304789"/>
      <w:r>
        <w:rPr>
          <w:szCs w:val="24"/>
        </w:rPr>
        <w:t>Development L</w:t>
      </w:r>
      <w:r w:rsidR="00F356A8" w:rsidRPr="00F356A8">
        <w:rPr>
          <w:szCs w:val="24"/>
        </w:rPr>
        <w:t>anguage</w:t>
      </w:r>
      <w:bookmarkEnd w:id="10"/>
    </w:p>
    <w:p w:rsidR="00F356A8" w:rsidRPr="00F356A8" w:rsidRDefault="00F356A8" w:rsidP="00F356A8">
      <w:pPr>
        <w:rPr>
          <w:sz w:val="24"/>
          <w:szCs w:val="24"/>
        </w:rPr>
      </w:pPr>
      <w:r w:rsidRPr="00F356A8">
        <w:rPr>
          <w:sz w:val="24"/>
          <w:szCs w:val="24"/>
        </w:rPr>
        <w:t xml:space="preserve">The main development language used is Java. </w:t>
      </w:r>
    </w:p>
    <w:p w:rsidR="00F356A8" w:rsidRPr="00F356A8" w:rsidRDefault="00F356A8">
      <w:pPr>
        <w:pStyle w:val="Heading2"/>
        <w:rPr>
          <w:szCs w:val="24"/>
        </w:rPr>
      </w:pPr>
    </w:p>
    <w:p w:rsidR="00F356A8" w:rsidRPr="00F356A8" w:rsidRDefault="00F356A8">
      <w:pPr>
        <w:pStyle w:val="Heading2"/>
        <w:rPr>
          <w:szCs w:val="24"/>
        </w:rPr>
      </w:pPr>
      <w:bookmarkStart w:id="11" w:name="_Toc531304790"/>
      <w:r w:rsidRPr="00F356A8">
        <w:rPr>
          <w:szCs w:val="24"/>
        </w:rPr>
        <w:t>Database</w:t>
      </w:r>
      <w:bookmarkEnd w:id="11"/>
    </w:p>
    <w:p w:rsidR="00F356A8" w:rsidRPr="00F356A8" w:rsidRDefault="00F356A8" w:rsidP="00F356A8">
      <w:pPr>
        <w:rPr>
          <w:sz w:val="24"/>
          <w:szCs w:val="24"/>
        </w:rPr>
      </w:pPr>
      <w:r w:rsidRPr="00F356A8">
        <w:rPr>
          <w:sz w:val="24"/>
          <w:szCs w:val="24"/>
        </w:rPr>
        <w:t>MySQL is the database for the web application.</w:t>
      </w:r>
    </w:p>
    <w:p w:rsidR="00F356A8" w:rsidRPr="00F356A8" w:rsidRDefault="00F356A8">
      <w:pPr>
        <w:pStyle w:val="Heading2"/>
        <w:rPr>
          <w:szCs w:val="24"/>
        </w:rPr>
      </w:pPr>
    </w:p>
    <w:p w:rsidR="00F356A8" w:rsidRPr="00A67C94" w:rsidRDefault="00B62BB5">
      <w:pPr>
        <w:pStyle w:val="Heading2"/>
        <w:rPr>
          <w:szCs w:val="24"/>
        </w:rPr>
      </w:pPr>
      <w:bookmarkStart w:id="12" w:name="_Toc531304791"/>
      <w:r>
        <w:rPr>
          <w:szCs w:val="24"/>
        </w:rPr>
        <w:t>I</w:t>
      </w:r>
      <w:r w:rsidR="00F356A8" w:rsidRPr="00A67C94">
        <w:rPr>
          <w:szCs w:val="24"/>
        </w:rPr>
        <w:t>ntegr</w:t>
      </w:r>
      <w:r>
        <w:rPr>
          <w:szCs w:val="24"/>
        </w:rPr>
        <w:t>ated Development E</w:t>
      </w:r>
      <w:r w:rsidR="00F356A8" w:rsidRPr="00A67C94">
        <w:rPr>
          <w:szCs w:val="24"/>
        </w:rPr>
        <w:t>nvironment</w:t>
      </w:r>
      <w:bookmarkEnd w:id="12"/>
    </w:p>
    <w:p w:rsidR="00F356A8" w:rsidRPr="00A67C94" w:rsidRDefault="00F356A8" w:rsidP="00F356A8">
      <w:pPr>
        <w:rPr>
          <w:sz w:val="24"/>
          <w:szCs w:val="24"/>
        </w:rPr>
      </w:pPr>
      <w:r w:rsidRPr="00A67C94">
        <w:rPr>
          <w:sz w:val="24"/>
          <w:szCs w:val="24"/>
        </w:rPr>
        <w:t>The IDE that we mainly used was NetBeans.</w:t>
      </w:r>
    </w:p>
    <w:p w:rsidR="00A67C94" w:rsidRPr="00A67C94" w:rsidRDefault="00A67C94">
      <w:pPr>
        <w:pStyle w:val="Heading2"/>
        <w:rPr>
          <w:szCs w:val="24"/>
        </w:rPr>
      </w:pPr>
    </w:p>
    <w:p w:rsidR="00F356A8" w:rsidRPr="00A67C94" w:rsidRDefault="00F356A8">
      <w:pPr>
        <w:pStyle w:val="Heading2"/>
        <w:rPr>
          <w:szCs w:val="24"/>
        </w:rPr>
      </w:pPr>
      <w:bookmarkStart w:id="13" w:name="_Toc531304792"/>
      <w:r w:rsidRPr="00A67C94">
        <w:rPr>
          <w:szCs w:val="24"/>
        </w:rPr>
        <w:t>Respository</w:t>
      </w:r>
      <w:bookmarkEnd w:id="13"/>
    </w:p>
    <w:p w:rsidR="00F356A8" w:rsidRPr="00A67C94" w:rsidRDefault="00F356A8" w:rsidP="00F356A8">
      <w:pPr>
        <w:rPr>
          <w:sz w:val="24"/>
          <w:szCs w:val="24"/>
        </w:rPr>
      </w:pPr>
      <w:r w:rsidRPr="00A67C94">
        <w:rPr>
          <w:sz w:val="24"/>
          <w:szCs w:val="24"/>
        </w:rPr>
        <w:t>The main repository that was used was GitLab – GitHub.</w:t>
      </w:r>
    </w:p>
    <w:p w:rsidR="003F2483" w:rsidRPr="00977B87" w:rsidRDefault="00B62BB5" w:rsidP="003F2483">
      <w:pPr>
        <w:pStyle w:val="Heading1"/>
        <w:rPr>
          <w:color w:val="002060"/>
        </w:rPr>
      </w:pPr>
      <w:bookmarkStart w:id="14" w:name="_Toc531304793"/>
      <w:r>
        <w:rPr>
          <w:color w:val="002060"/>
        </w:rPr>
        <w:lastRenderedPageBreak/>
        <w:t>Architecture D</w:t>
      </w:r>
      <w:r w:rsidR="003F2483" w:rsidRPr="00977B87">
        <w:rPr>
          <w:color w:val="002060"/>
        </w:rPr>
        <w:t>iagram</w:t>
      </w:r>
      <w:bookmarkEnd w:id="14"/>
    </w:p>
    <w:p w:rsidR="003F2483" w:rsidRPr="003F2483" w:rsidRDefault="003F2483" w:rsidP="003F2483">
      <w:r>
        <w:rPr>
          <w:noProof/>
          <w:lang w:eastAsia="zh-CN"/>
        </w:rPr>
        <w:drawing>
          <wp:inline distT="0" distB="0" distL="0" distR="0" wp14:anchorId="5E3FAD08" wp14:editId="2B99532C">
            <wp:extent cx="5486400" cy="29825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4A" w:rsidRPr="00977B87" w:rsidRDefault="00B62BB5" w:rsidP="00C6554A">
      <w:pPr>
        <w:pStyle w:val="Heading1"/>
        <w:rPr>
          <w:color w:val="002060"/>
        </w:rPr>
      </w:pPr>
      <w:bookmarkStart w:id="15" w:name="_Toc531304794"/>
      <w:r>
        <w:rPr>
          <w:color w:val="002060"/>
        </w:rPr>
        <w:t>Deployment P</w:t>
      </w:r>
      <w:r w:rsidR="00BB7C03" w:rsidRPr="00977B87">
        <w:rPr>
          <w:color w:val="002060"/>
        </w:rPr>
        <w:t>latform</w:t>
      </w:r>
      <w:bookmarkEnd w:id="15"/>
    </w:p>
    <w:p w:rsidR="00C6554A" w:rsidRPr="00977B87" w:rsidRDefault="00B00604" w:rsidP="00B00604">
      <w:pPr>
        <w:rPr>
          <w:sz w:val="24"/>
        </w:rPr>
      </w:pPr>
      <w:r w:rsidRPr="00977B87">
        <w:rPr>
          <w:sz w:val="24"/>
        </w:rPr>
        <w:t xml:space="preserve">Deployment platform is the location where the web application is hosted. In another word, it the environment that the web application is currently running on. </w:t>
      </w:r>
    </w:p>
    <w:p w:rsidR="00B00604" w:rsidRDefault="00B00604" w:rsidP="00B00604">
      <w:pPr>
        <w:rPr>
          <w:sz w:val="24"/>
        </w:rPr>
      </w:pPr>
      <w:r w:rsidRPr="00977B87">
        <w:rPr>
          <w:sz w:val="24"/>
        </w:rPr>
        <w:t xml:space="preserve">Currently, the web application that our group has built is running </w:t>
      </w:r>
      <w:r w:rsidR="00C50C84" w:rsidRPr="00977B87">
        <w:rPr>
          <w:sz w:val="24"/>
        </w:rPr>
        <w:t>on Amazon Web Service (AWS) cloud platform.</w:t>
      </w:r>
    </w:p>
    <w:p w:rsidR="00977B87" w:rsidRPr="00977B87" w:rsidRDefault="00977B87" w:rsidP="00B00604">
      <w:pPr>
        <w:rPr>
          <w:sz w:val="24"/>
        </w:rPr>
      </w:pPr>
      <w:r>
        <w:rPr>
          <w:sz w:val="24"/>
        </w:rPr>
        <w:t xml:space="preserve">Our group had also tried to deploy our web application to </w:t>
      </w:r>
      <w:proofErr w:type="gramStart"/>
      <w:r>
        <w:rPr>
          <w:sz w:val="24"/>
        </w:rPr>
        <w:t>GoDaddy</w:t>
      </w:r>
      <w:proofErr w:type="gramEnd"/>
      <w:r>
        <w:rPr>
          <w:sz w:val="24"/>
        </w:rPr>
        <w:t xml:space="preserve"> but it was unsuccessful. The reason might be because GoDaddy is running on a different operating system which is Linux, this might be the very reason that is causing our deployment to fail on GoDaddy. </w:t>
      </w:r>
      <w:r w:rsidR="002958A5">
        <w:rPr>
          <w:sz w:val="24"/>
        </w:rPr>
        <w:t xml:space="preserve">Please note that this is our group’s conjecture and we are not 100% sure of it due to the lack of time on our part to investigate the cause.  </w:t>
      </w:r>
    </w:p>
    <w:p w:rsidR="00032915" w:rsidRPr="00032915" w:rsidRDefault="00032915" w:rsidP="00032915"/>
    <w:p w:rsidR="00032915" w:rsidRDefault="00032915" w:rsidP="005E2555">
      <w:pPr>
        <w:pStyle w:val="Heading2"/>
      </w:pPr>
    </w:p>
    <w:p w:rsidR="00032915" w:rsidRDefault="00032915" w:rsidP="005E2555">
      <w:pPr>
        <w:pStyle w:val="Heading2"/>
      </w:pPr>
    </w:p>
    <w:p w:rsidR="00032915" w:rsidRDefault="00032915" w:rsidP="005E2555">
      <w:pPr>
        <w:pStyle w:val="Heading2"/>
      </w:pPr>
    </w:p>
    <w:p w:rsidR="00032915" w:rsidRPr="00032915" w:rsidRDefault="00032915" w:rsidP="00032915"/>
    <w:p w:rsidR="005E2555" w:rsidRDefault="00B62BB5" w:rsidP="005E2555">
      <w:pPr>
        <w:pStyle w:val="Heading2"/>
      </w:pPr>
      <w:bookmarkStart w:id="16" w:name="_Toc531304795"/>
      <w:r>
        <w:lastRenderedPageBreak/>
        <w:t>Amazon Web Service Deployment P</w:t>
      </w:r>
      <w:r w:rsidR="00BB7C03">
        <w:t>latform</w:t>
      </w:r>
      <w:bookmarkEnd w:id="16"/>
    </w:p>
    <w:p w:rsidR="006F4D91" w:rsidRDefault="00907F42" w:rsidP="00E519DE">
      <w:pPr>
        <w:rPr>
          <w:sz w:val="24"/>
        </w:rPr>
      </w:pPr>
      <w:r>
        <w:rPr>
          <w:sz w:val="24"/>
        </w:rPr>
        <w:t xml:space="preserve">Deployment link: </w:t>
      </w:r>
      <w:hyperlink r:id="rId10" w:history="1">
        <w:r w:rsidR="006F4D91" w:rsidRPr="00756131">
          <w:rPr>
            <w:rStyle w:val="Hyperlink"/>
            <w:sz w:val="24"/>
          </w:rPr>
          <w:t>http://18.191.179.30/EpicFYPApp/login.jsp</w:t>
        </w:r>
      </w:hyperlink>
    </w:p>
    <w:p w:rsidR="005E2555" w:rsidRPr="009C1AA6" w:rsidRDefault="005E2555" w:rsidP="005E2555">
      <w:pPr>
        <w:rPr>
          <w:sz w:val="24"/>
        </w:rPr>
      </w:pPr>
      <w:r>
        <w:rPr>
          <w:sz w:val="24"/>
        </w:rPr>
        <w:t>Deployment: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9"/>
        <w:gridCol w:w="4951"/>
      </w:tblGrid>
      <w:tr w:rsidR="005E2555" w:rsidTr="00E8354D">
        <w:tc>
          <w:tcPr>
            <w:tcW w:w="3679" w:type="dxa"/>
          </w:tcPr>
          <w:p w:rsidR="005E2555" w:rsidRDefault="005E2555" w:rsidP="00E8354D">
            <w:pPr>
              <w:rPr>
                <w:sz w:val="24"/>
              </w:rPr>
            </w:pPr>
            <w:r>
              <w:rPr>
                <w:sz w:val="24"/>
              </w:rPr>
              <w:t>URL</w:t>
            </w:r>
          </w:p>
        </w:tc>
        <w:tc>
          <w:tcPr>
            <w:tcW w:w="4951" w:type="dxa"/>
          </w:tcPr>
          <w:p w:rsidR="005E2555" w:rsidRDefault="00E8354D" w:rsidP="00E8354D">
            <w:pPr>
              <w:rPr>
                <w:sz w:val="24"/>
              </w:rPr>
            </w:pPr>
            <w:hyperlink r:id="rId11" w:history="1">
              <w:r w:rsidR="005E2555" w:rsidRPr="008A6264">
                <w:rPr>
                  <w:rStyle w:val="Hyperlink"/>
                  <w:sz w:val="24"/>
                </w:rPr>
                <w:t>http://127.0.0.1:8888/manager</w:t>
              </w:r>
            </w:hyperlink>
          </w:p>
        </w:tc>
      </w:tr>
      <w:tr w:rsidR="005E2555" w:rsidTr="00E8354D">
        <w:tc>
          <w:tcPr>
            <w:tcW w:w="3679" w:type="dxa"/>
          </w:tcPr>
          <w:p w:rsidR="005E2555" w:rsidRDefault="005E2555" w:rsidP="00E8354D">
            <w:pPr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4951" w:type="dxa"/>
          </w:tcPr>
          <w:p w:rsidR="005E2555" w:rsidRDefault="005E2555" w:rsidP="00E8354D">
            <w:pPr>
              <w:rPr>
                <w:sz w:val="24"/>
              </w:rPr>
            </w:pPr>
            <w:r w:rsidRPr="00907F42">
              <w:rPr>
                <w:sz w:val="24"/>
              </w:rPr>
              <w:t>uinyVTQ56YcZ</w:t>
            </w:r>
          </w:p>
        </w:tc>
      </w:tr>
    </w:tbl>
    <w:p w:rsidR="005E2555" w:rsidRDefault="005E2555" w:rsidP="00E519DE">
      <w:pPr>
        <w:rPr>
          <w:sz w:val="24"/>
        </w:rPr>
      </w:pPr>
    </w:p>
    <w:p w:rsidR="005E2555" w:rsidRPr="009C1AA6" w:rsidRDefault="005E2555" w:rsidP="005E2555">
      <w:pPr>
        <w:rPr>
          <w:sz w:val="24"/>
        </w:rPr>
      </w:pPr>
      <w:r>
        <w:rPr>
          <w:sz w:val="24"/>
        </w:rPr>
        <w:t>AWS Account: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9"/>
        <w:gridCol w:w="4951"/>
      </w:tblGrid>
      <w:tr w:rsidR="005E2555" w:rsidTr="005E2555">
        <w:tc>
          <w:tcPr>
            <w:tcW w:w="3679" w:type="dxa"/>
          </w:tcPr>
          <w:p w:rsidR="005E2555" w:rsidRDefault="005E2555" w:rsidP="00E8354D">
            <w:pPr>
              <w:rPr>
                <w:sz w:val="24"/>
              </w:rPr>
            </w:pPr>
            <w:r>
              <w:rPr>
                <w:sz w:val="24"/>
              </w:rPr>
              <w:t>Email/ Username</w:t>
            </w:r>
          </w:p>
        </w:tc>
        <w:tc>
          <w:tcPr>
            <w:tcW w:w="4951" w:type="dxa"/>
          </w:tcPr>
          <w:p w:rsidR="005E2555" w:rsidRDefault="005E2555" w:rsidP="00E8354D">
            <w:pPr>
              <w:rPr>
                <w:sz w:val="24"/>
              </w:rPr>
            </w:pPr>
            <w:r w:rsidRPr="005E2555">
              <w:rPr>
                <w:sz w:val="24"/>
              </w:rPr>
              <w:t>mediani.2015@sis.smu.edu.sg</w:t>
            </w:r>
          </w:p>
        </w:tc>
      </w:tr>
      <w:tr w:rsidR="005E2555" w:rsidTr="005E2555">
        <w:tc>
          <w:tcPr>
            <w:tcW w:w="3679" w:type="dxa"/>
          </w:tcPr>
          <w:p w:rsidR="005E2555" w:rsidRDefault="005E2555" w:rsidP="00E8354D">
            <w:pPr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4951" w:type="dxa"/>
          </w:tcPr>
          <w:p w:rsidR="005E2555" w:rsidRDefault="005E2555" w:rsidP="00E8354D">
            <w:pPr>
              <w:rPr>
                <w:sz w:val="24"/>
              </w:rPr>
            </w:pPr>
            <w:r w:rsidRPr="005E2555">
              <w:rPr>
                <w:sz w:val="24"/>
              </w:rPr>
              <w:t>FYPPASS=1</w:t>
            </w:r>
          </w:p>
        </w:tc>
      </w:tr>
    </w:tbl>
    <w:p w:rsidR="005E2555" w:rsidRDefault="005E2555" w:rsidP="00E519DE">
      <w:pPr>
        <w:rPr>
          <w:sz w:val="24"/>
        </w:rPr>
      </w:pPr>
    </w:p>
    <w:p w:rsidR="005E2555" w:rsidRPr="009C1AA6" w:rsidRDefault="005E2555" w:rsidP="00E519DE">
      <w:pPr>
        <w:rPr>
          <w:sz w:val="24"/>
        </w:rPr>
      </w:pPr>
      <w:r>
        <w:rPr>
          <w:sz w:val="24"/>
        </w:rPr>
        <w:t>Database: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9"/>
        <w:gridCol w:w="4951"/>
      </w:tblGrid>
      <w:tr w:rsidR="005E2555" w:rsidTr="00E8354D">
        <w:tc>
          <w:tcPr>
            <w:tcW w:w="4315" w:type="dxa"/>
          </w:tcPr>
          <w:p w:rsidR="005E2555" w:rsidRDefault="005E2555" w:rsidP="00E8354D">
            <w:pPr>
              <w:rPr>
                <w:sz w:val="24"/>
              </w:rPr>
            </w:pPr>
            <w:r>
              <w:rPr>
                <w:sz w:val="24"/>
              </w:rPr>
              <w:t xml:space="preserve">Link </w:t>
            </w:r>
          </w:p>
        </w:tc>
        <w:tc>
          <w:tcPr>
            <w:tcW w:w="4315" w:type="dxa"/>
          </w:tcPr>
          <w:p w:rsidR="005E2555" w:rsidRDefault="005E2555" w:rsidP="00E8354D">
            <w:pPr>
              <w:rPr>
                <w:sz w:val="24"/>
              </w:rPr>
            </w:pPr>
            <w:r w:rsidRPr="005E2555">
              <w:rPr>
                <w:sz w:val="24"/>
              </w:rPr>
              <w:t>http://127.0.0.1:8888/phpmyadmin/index.php</w:t>
            </w:r>
          </w:p>
        </w:tc>
      </w:tr>
      <w:tr w:rsidR="005E2555" w:rsidTr="00E8354D">
        <w:tc>
          <w:tcPr>
            <w:tcW w:w="4315" w:type="dxa"/>
          </w:tcPr>
          <w:p w:rsidR="005E2555" w:rsidRDefault="005E2555" w:rsidP="00E8354D">
            <w:pPr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4315" w:type="dxa"/>
          </w:tcPr>
          <w:p w:rsidR="005E2555" w:rsidRDefault="005E2555" w:rsidP="00E8354D">
            <w:pPr>
              <w:rPr>
                <w:sz w:val="24"/>
              </w:rPr>
            </w:pPr>
            <w:r>
              <w:rPr>
                <w:sz w:val="24"/>
              </w:rPr>
              <w:t>root</w:t>
            </w:r>
          </w:p>
        </w:tc>
      </w:tr>
      <w:tr w:rsidR="005E2555" w:rsidTr="00E8354D">
        <w:tc>
          <w:tcPr>
            <w:tcW w:w="4315" w:type="dxa"/>
          </w:tcPr>
          <w:p w:rsidR="005E2555" w:rsidRDefault="005E2555" w:rsidP="00E8354D">
            <w:pPr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4315" w:type="dxa"/>
          </w:tcPr>
          <w:p w:rsidR="005E2555" w:rsidRDefault="005E2555" w:rsidP="00E8354D">
            <w:pPr>
              <w:rPr>
                <w:sz w:val="24"/>
              </w:rPr>
            </w:pPr>
            <w:r w:rsidRPr="005E2555">
              <w:rPr>
                <w:sz w:val="24"/>
              </w:rPr>
              <w:t>uinyVTQ56YcZ</w:t>
            </w:r>
          </w:p>
        </w:tc>
      </w:tr>
      <w:tr w:rsidR="005E2555" w:rsidTr="00E8354D">
        <w:tc>
          <w:tcPr>
            <w:tcW w:w="4315" w:type="dxa"/>
          </w:tcPr>
          <w:p w:rsidR="005E2555" w:rsidRDefault="005E2555" w:rsidP="00E8354D">
            <w:pPr>
              <w:rPr>
                <w:sz w:val="24"/>
              </w:rPr>
            </w:pPr>
            <w:r>
              <w:rPr>
                <w:sz w:val="24"/>
              </w:rPr>
              <w:t>Database name</w:t>
            </w:r>
          </w:p>
        </w:tc>
        <w:tc>
          <w:tcPr>
            <w:tcW w:w="4315" w:type="dxa"/>
          </w:tcPr>
          <w:p w:rsidR="005E2555" w:rsidRDefault="005E2555" w:rsidP="00E8354D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epicdb</w:t>
            </w:r>
            <w:proofErr w:type="spellEnd"/>
          </w:p>
        </w:tc>
      </w:tr>
    </w:tbl>
    <w:p w:rsidR="00BB7C03" w:rsidRDefault="00BB7C03"/>
    <w:p w:rsidR="00BB7C03" w:rsidRDefault="00B62BB5">
      <w:pPr>
        <w:pStyle w:val="Heading2"/>
      </w:pPr>
      <w:bookmarkStart w:id="17" w:name="_Toc531304796"/>
      <w:r>
        <w:t>GoDaddy Deployment P</w:t>
      </w:r>
      <w:r w:rsidR="00BB7C03">
        <w:t>latform</w:t>
      </w:r>
      <w:bookmarkEnd w:id="17"/>
    </w:p>
    <w:p w:rsidR="009C1AA6" w:rsidRDefault="009C1AA6" w:rsidP="009C1AA6">
      <w:pPr>
        <w:rPr>
          <w:sz w:val="24"/>
        </w:rPr>
      </w:pPr>
      <w:r w:rsidRPr="00CF5773">
        <w:rPr>
          <w:sz w:val="24"/>
        </w:rPr>
        <w:t xml:space="preserve">Deployment link: </w:t>
      </w:r>
      <w:hyperlink r:id="rId12" w:history="1">
        <w:r w:rsidR="00CF5773" w:rsidRPr="009459D5">
          <w:rPr>
            <w:rStyle w:val="Hyperlink"/>
            <w:sz w:val="24"/>
          </w:rPr>
          <w:t>http://testepicfyp.com/test/EpicFYPApp/web/index.html</w:t>
        </w:r>
      </w:hyperlink>
    </w:p>
    <w:p w:rsidR="00CF5773" w:rsidRDefault="00CF5773" w:rsidP="009C1AA6">
      <w:pPr>
        <w:rPr>
          <w:sz w:val="24"/>
        </w:rPr>
      </w:pPr>
      <w:r w:rsidRPr="00CF5773">
        <w:rPr>
          <w:sz w:val="24"/>
        </w:rPr>
        <w:t>Domain name: testepicfyp.com</w:t>
      </w:r>
    </w:p>
    <w:p w:rsidR="00CF5773" w:rsidRDefault="00CF5773" w:rsidP="00CF5773">
      <w:pPr>
        <w:rPr>
          <w:sz w:val="24"/>
        </w:rPr>
      </w:pPr>
      <w:r>
        <w:rPr>
          <w:sz w:val="24"/>
        </w:rPr>
        <w:t xml:space="preserve">GoDaddy </w:t>
      </w:r>
      <w:r w:rsidRPr="00CF5773">
        <w:rPr>
          <w:sz w:val="24"/>
        </w:rPr>
        <w:t>Account log in: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CF5773" w:rsidTr="00CF5773"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suhailah</w:t>
            </w:r>
            <w:proofErr w:type="spellEnd"/>
          </w:p>
        </w:tc>
      </w:tr>
      <w:tr w:rsidR="00CF5773" w:rsidTr="00CF5773"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Ashrvf3003</w:t>
            </w:r>
          </w:p>
        </w:tc>
      </w:tr>
      <w:tr w:rsidR="00CF5773" w:rsidTr="00CF5773"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Pin</w:t>
            </w:r>
          </w:p>
        </w:tc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3003</w:t>
            </w:r>
          </w:p>
        </w:tc>
      </w:tr>
      <w:tr w:rsidR="00CF5773" w:rsidTr="00CF5773"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Customer Number</w:t>
            </w:r>
          </w:p>
        </w:tc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200743029</w:t>
            </w:r>
          </w:p>
        </w:tc>
      </w:tr>
    </w:tbl>
    <w:p w:rsidR="00CF5773" w:rsidRDefault="00CF5773" w:rsidP="00CF5773">
      <w:pPr>
        <w:rPr>
          <w:sz w:val="24"/>
        </w:rPr>
      </w:pPr>
    </w:p>
    <w:p w:rsidR="00CF5773" w:rsidRDefault="00CF5773" w:rsidP="00CF5773">
      <w:pPr>
        <w:rPr>
          <w:sz w:val="24"/>
        </w:rPr>
      </w:pPr>
      <w:proofErr w:type="spellStart"/>
      <w:r w:rsidRPr="00CF5773">
        <w:rPr>
          <w:sz w:val="24"/>
        </w:rPr>
        <w:t>Filezilla</w:t>
      </w:r>
      <w:proofErr w:type="spellEnd"/>
      <w:r w:rsidRPr="00CF5773">
        <w:rPr>
          <w:sz w:val="24"/>
        </w:rPr>
        <w:t xml:space="preserve"> File Transfer: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CF5773" w:rsidTr="00E8354D"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Host</w:t>
            </w:r>
          </w:p>
        </w:tc>
        <w:tc>
          <w:tcPr>
            <w:tcW w:w="4315" w:type="dxa"/>
          </w:tcPr>
          <w:p w:rsidR="00CF5773" w:rsidRDefault="00CF5773" w:rsidP="00E8354D">
            <w:pPr>
              <w:rPr>
                <w:sz w:val="24"/>
              </w:rPr>
            </w:pPr>
            <w:r w:rsidRPr="00CF5773">
              <w:rPr>
                <w:sz w:val="24"/>
              </w:rPr>
              <w:t>148.66.137.35</w:t>
            </w:r>
          </w:p>
        </w:tc>
      </w:tr>
      <w:tr w:rsidR="00CF5773" w:rsidTr="00E8354D">
        <w:tc>
          <w:tcPr>
            <w:tcW w:w="4315" w:type="dxa"/>
          </w:tcPr>
          <w:p w:rsidR="00CF5773" w:rsidRDefault="00CF5773" w:rsidP="00E8354D">
            <w:pPr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4315" w:type="dxa"/>
          </w:tcPr>
          <w:p w:rsidR="00CF5773" w:rsidRDefault="00CF5773" w:rsidP="00E8354D">
            <w:pPr>
              <w:rPr>
                <w:sz w:val="24"/>
              </w:rPr>
            </w:pPr>
            <w:r w:rsidRPr="00CF5773">
              <w:rPr>
                <w:sz w:val="24"/>
              </w:rPr>
              <w:t>hs2tfaalo02y</w:t>
            </w:r>
          </w:p>
        </w:tc>
      </w:tr>
      <w:tr w:rsidR="00CF5773" w:rsidTr="00E8354D"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 w:rsidRPr="00CF5773">
              <w:rPr>
                <w:sz w:val="24"/>
              </w:rPr>
              <w:t>Ashrvf3003!</w:t>
            </w:r>
          </w:p>
        </w:tc>
      </w:tr>
      <w:tr w:rsidR="00CF5773" w:rsidTr="00E8354D">
        <w:tc>
          <w:tcPr>
            <w:tcW w:w="4315" w:type="dxa"/>
          </w:tcPr>
          <w:p w:rsidR="00CF5773" w:rsidRDefault="00CF5773" w:rsidP="00E8354D">
            <w:pPr>
              <w:rPr>
                <w:sz w:val="24"/>
              </w:rPr>
            </w:pPr>
            <w:r>
              <w:rPr>
                <w:sz w:val="24"/>
              </w:rPr>
              <w:t>Port</w:t>
            </w:r>
          </w:p>
        </w:tc>
        <w:tc>
          <w:tcPr>
            <w:tcW w:w="4315" w:type="dxa"/>
          </w:tcPr>
          <w:p w:rsidR="00CF5773" w:rsidRDefault="00CF5773" w:rsidP="00CF5773">
            <w:pPr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</w:tbl>
    <w:p w:rsidR="00CF5773" w:rsidRDefault="00CF5773" w:rsidP="00CF5773">
      <w:pPr>
        <w:rPr>
          <w:sz w:val="24"/>
        </w:rPr>
      </w:pPr>
      <w:r>
        <w:rPr>
          <w:sz w:val="24"/>
        </w:rPr>
        <w:lastRenderedPageBreak/>
        <w:t xml:space="preserve">During the </w:t>
      </w:r>
      <w:proofErr w:type="spellStart"/>
      <w:r>
        <w:rPr>
          <w:sz w:val="24"/>
        </w:rPr>
        <w:t>Filezilla</w:t>
      </w:r>
      <w:proofErr w:type="spellEnd"/>
      <w:r>
        <w:rPr>
          <w:sz w:val="24"/>
        </w:rPr>
        <w:t xml:space="preserve"> File Transfer, the application has been copied over from the local site (</w:t>
      </w:r>
      <w:proofErr w:type="spellStart"/>
      <w:r>
        <w:rPr>
          <w:sz w:val="24"/>
        </w:rPr>
        <w:t>EpicFYPApp</w:t>
      </w:r>
      <w:proofErr w:type="spellEnd"/>
      <w:r>
        <w:rPr>
          <w:sz w:val="24"/>
        </w:rPr>
        <w:t>) to the remote site (</w:t>
      </w:r>
      <w:proofErr w:type="spellStart"/>
      <w:r>
        <w:rPr>
          <w:sz w:val="24"/>
        </w:rPr>
        <w:t>public_html</w:t>
      </w:r>
      <w:proofErr w:type="spellEnd"/>
      <w:r>
        <w:rPr>
          <w:sz w:val="24"/>
        </w:rPr>
        <w:t xml:space="preserve"> -&gt; test).</w:t>
      </w:r>
    </w:p>
    <w:p w:rsidR="007314CD" w:rsidRPr="00112786" w:rsidRDefault="00B62BB5" w:rsidP="007314CD">
      <w:pPr>
        <w:pStyle w:val="Heading1"/>
        <w:rPr>
          <w:color w:val="002060"/>
        </w:rPr>
      </w:pPr>
      <w:bookmarkStart w:id="18" w:name="_Toc531304797"/>
      <w:r>
        <w:rPr>
          <w:color w:val="002060"/>
        </w:rPr>
        <w:t>Git R</w:t>
      </w:r>
      <w:r w:rsidR="007314CD">
        <w:rPr>
          <w:color w:val="002060"/>
        </w:rPr>
        <w:t>epository</w:t>
      </w:r>
      <w:bookmarkEnd w:id="18"/>
    </w:p>
    <w:p w:rsidR="007314CD" w:rsidRPr="00CF5773" w:rsidRDefault="007314CD" w:rsidP="00CF5773">
      <w:pPr>
        <w:rPr>
          <w:sz w:val="24"/>
        </w:rPr>
      </w:pPr>
      <w:r>
        <w:rPr>
          <w:sz w:val="24"/>
        </w:rPr>
        <w:t xml:space="preserve">URL Link: </w:t>
      </w:r>
      <w:hyperlink r:id="rId13" w:history="1">
        <w:r w:rsidRPr="003D3EAE">
          <w:rPr>
            <w:rStyle w:val="Hyperlink"/>
            <w:sz w:val="24"/>
          </w:rPr>
          <w:t>https://github.com/TheWhiteCollar/EPICJourney.git</w:t>
        </w:r>
      </w:hyperlink>
    </w:p>
    <w:p w:rsidR="00BB7C03" w:rsidRPr="00112786" w:rsidRDefault="00F926FB">
      <w:pPr>
        <w:pStyle w:val="Heading1"/>
        <w:rPr>
          <w:color w:val="002060"/>
        </w:rPr>
      </w:pPr>
      <w:bookmarkStart w:id="19" w:name="_Toc531304798"/>
      <w:r w:rsidRPr="00112786">
        <w:rPr>
          <w:color w:val="002060"/>
        </w:rPr>
        <w:t>Database</w:t>
      </w:r>
      <w:bookmarkEnd w:id="19"/>
    </w:p>
    <w:p w:rsidR="00112786" w:rsidRDefault="00112786" w:rsidP="00F926FB">
      <w:pPr>
        <w:rPr>
          <w:sz w:val="24"/>
        </w:rPr>
      </w:pPr>
      <w:r w:rsidRPr="00112786">
        <w:rPr>
          <w:sz w:val="24"/>
        </w:rPr>
        <w:t>A database is a data structure that stores organized information.</w:t>
      </w:r>
    </w:p>
    <w:p w:rsidR="00112786" w:rsidRDefault="00112786" w:rsidP="00F926FB">
      <w:pPr>
        <w:rPr>
          <w:sz w:val="24"/>
        </w:rPr>
      </w:pPr>
      <w:r>
        <w:rPr>
          <w:sz w:val="24"/>
        </w:rPr>
        <w:t xml:space="preserve">The database that is currently in used is MySQL. </w:t>
      </w:r>
    </w:p>
    <w:p w:rsidR="00112786" w:rsidRPr="00112786" w:rsidRDefault="00112786" w:rsidP="00F926FB">
      <w:pPr>
        <w:rPr>
          <w:sz w:val="24"/>
        </w:rPr>
      </w:pPr>
      <w:r>
        <w:rPr>
          <w:sz w:val="24"/>
        </w:rPr>
        <w:t xml:space="preserve">Currently, there is </w:t>
      </w:r>
      <w:r w:rsidRPr="00112786">
        <w:rPr>
          <w:b/>
          <w:sz w:val="24"/>
        </w:rPr>
        <w:t>13</w:t>
      </w:r>
      <w:r>
        <w:rPr>
          <w:sz w:val="24"/>
        </w:rPr>
        <w:t xml:space="preserve"> tables in our database. </w:t>
      </w:r>
    </w:p>
    <w:p w:rsidR="00F926FB" w:rsidRDefault="00977B87" w:rsidP="00F926FB">
      <w:pPr>
        <w:rPr>
          <w:sz w:val="24"/>
        </w:rPr>
      </w:pPr>
      <w:r w:rsidRPr="00112786">
        <w:rPr>
          <w:sz w:val="24"/>
        </w:rPr>
        <w:t>T</w:t>
      </w:r>
      <w:r w:rsidR="00112786">
        <w:rPr>
          <w:sz w:val="24"/>
        </w:rPr>
        <w:t>he following are the tables that are in our database:</w:t>
      </w:r>
    </w:p>
    <w:p w:rsidR="00112786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Admin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Company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Country Internship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Country Trip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Field of Study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Interest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Internship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Internship Student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Internship Student Status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Payment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Trip</w:t>
      </w:r>
    </w:p>
    <w:p w:rsidR="00652C31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Trip Student</w:t>
      </w:r>
    </w:p>
    <w:p w:rsidR="00652C31" w:rsidRPr="00112786" w:rsidRDefault="00652C31" w:rsidP="00112786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User</w:t>
      </w:r>
    </w:p>
    <w:p w:rsidR="005D3E69" w:rsidRDefault="005D3E69">
      <w:pPr>
        <w:pStyle w:val="Heading1"/>
        <w:rPr>
          <w:color w:val="002060"/>
        </w:rPr>
      </w:pPr>
      <w:bookmarkStart w:id="20" w:name="_Toc531304799"/>
      <w:r w:rsidRPr="005D3E69">
        <w:rPr>
          <w:color w:val="002060"/>
        </w:rPr>
        <w:t>Users</w:t>
      </w:r>
      <w:bookmarkEnd w:id="20"/>
    </w:p>
    <w:p w:rsidR="00DF3029" w:rsidRPr="00DF3029" w:rsidRDefault="00DF3029" w:rsidP="00DF3029">
      <w:pPr>
        <w:rPr>
          <w:sz w:val="24"/>
        </w:rPr>
      </w:pPr>
      <w:r w:rsidRPr="00DF3029">
        <w:rPr>
          <w:sz w:val="24"/>
        </w:rPr>
        <w:t>There are 3 main group of users.</w:t>
      </w:r>
    </w:p>
    <w:p w:rsidR="00DF3029" w:rsidRDefault="00B62BB5" w:rsidP="00DF3029">
      <w:pPr>
        <w:pStyle w:val="Heading2"/>
      </w:pPr>
      <w:bookmarkStart w:id="21" w:name="_Toc531304800"/>
      <w:r>
        <w:t>Students, Graduates, Working A</w:t>
      </w:r>
      <w:r w:rsidR="00DF3029">
        <w:t>dults</w:t>
      </w:r>
      <w:bookmarkEnd w:id="21"/>
    </w:p>
    <w:p w:rsidR="00DF3029" w:rsidRPr="00DF3029" w:rsidRDefault="00DF3029" w:rsidP="00DF3029">
      <w:pPr>
        <w:rPr>
          <w:sz w:val="24"/>
        </w:rPr>
      </w:pPr>
      <w:r w:rsidRPr="00DF3029">
        <w:rPr>
          <w:sz w:val="24"/>
        </w:rPr>
        <w:t>Our primary users will be users who will utilize our web application to search and register for programmes offered by EPIC.</w:t>
      </w:r>
    </w:p>
    <w:p w:rsidR="00DF3029" w:rsidRDefault="00B62BB5">
      <w:pPr>
        <w:pStyle w:val="Heading2"/>
      </w:pPr>
      <w:bookmarkStart w:id="22" w:name="_Toc531304801"/>
      <w:r>
        <w:lastRenderedPageBreak/>
        <w:t>EPIC A</w:t>
      </w:r>
      <w:r w:rsidR="00DF3029">
        <w:t>dminstrators</w:t>
      </w:r>
      <w:bookmarkEnd w:id="22"/>
    </w:p>
    <w:p w:rsidR="00DF3029" w:rsidRPr="00DF3029" w:rsidRDefault="00DF3029" w:rsidP="00DF3029">
      <w:pPr>
        <w:rPr>
          <w:sz w:val="24"/>
        </w:rPr>
      </w:pPr>
      <w:r w:rsidRPr="00DF3029">
        <w:rPr>
          <w:sz w:val="24"/>
        </w:rPr>
        <w:t xml:space="preserve">Our secondary users will be the administrators who </w:t>
      </w:r>
      <w:proofErr w:type="gramStart"/>
      <w:r w:rsidRPr="00DF3029">
        <w:rPr>
          <w:sz w:val="24"/>
        </w:rPr>
        <w:t>are in charge of</w:t>
      </w:r>
      <w:proofErr w:type="gramEnd"/>
      <w:r w:rsidRPr="00DF3029">
        <w:rPr>
          <w:sz w:val="24"/>
        </w:rPr>
        <w:t xml:space="preserve"> the managing the programmes and the people who registered for the programmes.</w:t>
      </w:r>
    </w:p>
    <w:p w:rsidR="00DF3029" w:rsidRDefault="00B62BB5">
      <w:pPr>
        <w:pStyle w:val="Heading2"/>
      </w:pPr>
      <w:bookmarkStart w:id="23" w:name="_Toc531304802"/>
      <w:r>
        <w:t>EPIC Service P</w:t>
      </w:r>
      <w:r w:rsidR="00DF3029">
        <w:t>artners</w:t>
      </w:r>
      <w:bookmarkEnd w:id="23"/>
    </w:p>
    <w:p w:rsidR="00DF3029" w:rsidRPr="00DF3029" w:rsidRDefault="00DF3029" w:rsidP="00DF3029">
      <w:pPr>
        <w:rPr>
          <w:sz w:val="24"/>
        </w:rPr>
      </w:pPr>
      <w:r w:rsidRPr="00DF3029">
        <w:rPr>
          <w:sz w:val="24"/>
        </w:rPr>
        <w:t xml:space="preserve">Our secondary users will be the service partners who work closely with EPIC to run the programmes. They will </w:t>
      </w:r>
      <w:r w:rsidR="00296A81" w:rsidRPr="00DF3029">
        <w:rPr>
          <w:sz w:val="24"/>
        </w:rPr>
        <w:t>utilize</w:t>
      </w:r>
      <w:r w:rsidRPr="00DF3029">
        <w:rPr>
          <w:sz w:val="24"/>
        </w:rPr>
        <w:t xml:space="preserve"> our system to more effectively collaborate with EPIC.</w:t>
      </w:r>
    </w:p>
    <w:p w:rsidR="00443CA5" w:rsidRPr="00112786" w:rsidRDefault="00B62BB5">
      <w:pPr>
        <w:pStyle w:val="Heading1"/>
        <w:rPr>
          <w:color w:val="002060"/>
        </w:rPr>
      </w:pPr>
      <w:bookmarkStart w:id="24" w:name="_Toc531304803"/>
      <w:r>
        <w:rPr>
          <w:color w:val="002060"/>
        </w:rPr>
        <w:t>User G</w:t>
      </w:r>
      <w:r w:rsidR="00443CA5" w:rsidRPr="00112786">
        <w:rPr>
          <w:color w:val="002060"/>
        </w:rPr>
        <w:t>uide</w:t>
      </w:r>
      <w:bookmarkEnd w:id="24"/>
    </w:p>
    <w:p w:rsidR="005479AF" w:rsidRDefault="00B62BB5" w:rsidP="005479AF">
      <w:pPr>
        <w:pStyle w:val="Heading2"/>
      </w:pPr>
      <w:bookmarkStart w:id="25" w:name="_Toc531304804"/>
      <w:r>
        <w:t>Primary U</w:t>
      </w:r>
      <w:r w:rsidR="005479AF">
        <w:t>sers</w:t>
      </w:r>
      <w:bookmarkEnd w:id="25"/>
    </w:p>
    <w:p w:rsidR="00E8354D" w:rsidRDefault="00B62BB5" w:rsidP="00E8354D">
      <w:pPr>
        <w:pStyle w:val="Heading3"/>
      </w:pPr>
      <w:bookmarkStart w:id="26" w:name="_Toc531304805"/>
      <w:r>
        <w:t>Creating an A</w:t>
      </w:r>
      <w:r w:rsidR="00E8354D">
        <w:t>ccount</w:t>
      </w:r>
      <w:bookmarkEnd w:id="26"/>
    </w:p>
    <w:p w:rsidR="00E8354D" w:rsidRPr="00A26C3C" w:rsidRDefault="00E8354D" w:rsidP="00E8354D">
      <w:r>
        <w:t>Step 1: Click on the “Click here to sign up as User!”.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32D96595" wp14:editId="591AD9F2">
            <wp:extent cx="4716780" cy="2087612"/>
            <wp:effectExtent l="0" t="0" r="762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192" cy="208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pPr>
        <w:rPr>
          <w:noProof/>
        </w:rPr>
      </w:pPr>
      <w:r>
        <w:rPr>
          <w:noProof/>
        </w:rPr>
        <w:t>Step 2: Fill up all your personal details accordingly.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76280A6D" wp14:editId="7924FEEA">
            <wp:extent cx="4165600" cy="2051416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8249" cy="206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rPr>
          <w:noProof/>
          <w:lang w:eastAsia="zh-CN"/>
        </w:rPr>
        <w:lastRenderedPageBreak/>
        <w:drawing>
          <wp:inline distT="0" distB="0" distL="0" distR="0" wp14:anchorId="1B545903" wp14:editId="0DE78143">
            <wp:extent cx="4649589" cy="2449002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8046" cy="246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0556B186" wp14:editId="69E50E69">
            <wp:extent cx="4818380" cy="2385391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6013" cy="239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1366BCD8" wp14:editId="6767771E">
            <wp:extent cx="4714875" cy="248080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7444"/>
                    <a:stretch/>
                  </pic:blipFill>
                  <pic:spPr bwMode="auto">
                    <a:xfrm>
                      <a:off x="0" y="0"/>
                      <a:ext cx="4751154" cy="2499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Default="00E8354D" w:rsidP="00E8354D">
      <w:r>
        <w:lastRenderedPageBreak/>
        <w:t>Step 3: Login to your account using your registered email and password.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0751B323" wp14:editId="6451F524">
            <wp:extent cx="4025900" cy="18898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686" cy="190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t>Step 4: Select your choice, to either sign up for the study trip or join an internship.</w:t>
      </w:r>
    </w:p>
    <w:p w:rsidR="00E8354D" w:rsidRPr="00A26C3C" w:rsidRDefault="00E8354D" w:rsidP="00E8354D">
      <w:r>
        <w:rPr>
          <w:noProof/>
          <w:lang w:eastAsia="zh-CN"/>
        </w:rPr>
        <w:drawing>
          <wp:inline distT="0" distB="0" distL="0" distR="0" wp14:anchorId="37366575" wp14:editId="3CDF0B40">
            <wp:extent cx="4025900" cy="2130494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4005" cy="21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5E52E4" w:rsidP="00E8354D">
      <w:pPr>
        <w:pStyle w:val="Heading3"/>
      </w:pPr>
      <w:bookmarkStart w:id="27" w:name="_Toc531304806"/>
      <w:r>
        <w:t>Signing up for a Study T</w:t>
      </w:r>
      <w:r w:rsidR="00E8354D">
        <w:t>rip</w:t>
      </w:r>
      <w:bookmarkEnd w:id="27"/>
    </w:p>
    <w:p w:rsidR="00E8354D" w:rsidRDefault="00E8354D" w:rsidP="00E8354D">
      <w:r>
        <w:t>Step 1: Click on the “Overseas Study Trip” in the top bar.</w:t>
      </w:r>
    </w:p>
    <w:p w:rsidR="00E8354D" w:rsidRDefault="00E8354D" w:rsidP="00E8354D">
      <w:r>
        <w:t>Step 2: Select a study trip of your choice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53BF769B" wp14:editId="733608C6">
            <wp:extent cx="4030617" cy="21336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3343" cy="21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lastRenderedPageBreak/>
        <w:t xml:space="preserve">Step 3: </w:t>
      </w:r>
      <w:r>
        <w:tab/>
        <w:t>Click on the “Apply” button to register for the study trip.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7AFB866B" wp14:editId="1E60A5B1">
            <wp:extent cx="5486400" cy="26523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Default="00E8354D" w:rsidP="00E8354D">
      <w:r>
        <w:t>Step 4: View the Trip Details.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7CC143A6" wp14:editId="1D4D3B08">
            <wp:extent cx="4754880" cy="2524125"/>
            <wp:effectExtent l="0" t="0" r="762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7403" cy="25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>
      <w:r>
        <w:lastRenderedPageBreak/>
        <w:t>Step 5: Proceed to make deposit for the trip.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36DE61F9" wp14:editId="0C614C8D">
            <wp:extent cx="4737100" cy="426985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4690" cy="43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t>Step 6: Select your preferred payment method.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0BC26E74" wp14:editId="3D141894">
            <wp:extent cx="4794636" cy="148717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9457" cy="14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rPr>
          <w:noProof/>
          <w:lang w:eastAsia="zh-CN"/>
        </w:rPr>
        <w:lastRenderedPageBreak/>
        <w:drawing>
          <wp:inline distT="0" distB="0" distL="0" distR="0" wp14:anchorId="46FFC7B2" wp14:editId="5D9CE103">
            <wp:extent cx="4850295" cy="1615364"/>
            <wp:effectExtent l="0" t="0" r="762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0295" cy="16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2E4" w:rsidRDefault="005E52E4" w:rsidP="00E8354D"/>
    <w:p w:rsidR="00E8354D" w:rsidRDefault="00E8354D" w:rsidP="00E8354D">
      <w:r>
        <w:rPr>
          <w:noProof/>
          <w:lang w:eastAsia="zh-CN"/>
        </w:rPr>
        <w:drawing>
          <wp:inline distT="0" distB="0" distL="0" distR="0" wp14:anchorId="667118C3" wp14:editId="1BCFE787">
            <wp:extent cx="4707172" cy="17392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8494" cy="17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2E4" w:rsidRDefault="005E52E4" w:rsidP="00E8354D"/>
    <w:p w:rsidR="00E8354D" w:rsidRDefault="00E8354D" w:rsidP="00E8354D">
      <w:r>
        <w:rPr>
          <w:noProof/>
          <w:lang w:eastAsia="zh-CN"/>
        </w:rPr>
        <w:drawing>
          <wp:inline distT="0" distB="0" distL="0" distR="0" wp14:anchorId="11F1F518" wp14:editId="0A546566">
            <wp:extent cx="4794636" cy="2388548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636" cy="238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>
      <w:r>
        <w:lastRenderedPageBreak/>
        <w:t>Step 7: Receive payment status.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62C2BF10" wp14:editId="6428ADD0">
            <wp:extent cx="5413595" cy="176688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4053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 w:rsidRPr="00F37177">
        <w:t>Deposit payment is received. Once trip is activated, proceed to make full payment.</w:t>
      </w:r>
    </w:p>
    <w:p w:rsidR="00E8354D" w:rsidRDefault="00E8354D" w:rsidP="00E8354D">
      <w:pPr>
        <w:pStyle w:val="Heading3"/>
      </w:pPr>
    </w:p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E8354D" w:rsidRDefault="00E8354D" w:rsidP="00E8354D"/>
    <w:p w:rsidR="005E52E4" w:rsidRPr="00E8354D" w:rsidRDefault="005E52E4" w:rsidP="00E8354D"/>
    <w:p w:rsidR="00E8354D" w:rsidRDefault="00E8354D" w:rsidP="00E8354D">
      <w:pPr>
        <w:pStyle w:val="Heading3"/>
      </w:pPr>
      <w:bookmarkStart w:id="28" w:name="_Toc531304807"/>
      <w:r>
        <w:lastRenderedPageBreak/>
        <w:t>Signing up for an Internship</w:t>
      </w:r>
      <w:bookmarkEnd w:id="28"/>
    </w:p>
    <w:p w:rsidR="00E8354D" w:rsidRPr="00063DDD" w:rsidRDefault="00E8354D" w:rsidP="00E8354D">
      <w:r>
        <w:t>Step 1: Click on the “Overseas Internship” in the top bar.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07A0FF13" wp14:editId="46662EB4">
            <wp:extent cx="4779034" cy="20085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3839" cy="20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Default="00E8354D" w:rsidP="00E8354D">
      <w:r>
        <w:t>Step 2: Choose a continent that you prefer.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591A8F13" wp14:editId="6AEFA404">
            <wp:extent cx="4762831" cy="29184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7682" cy="292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rPr>
          <w:noProof/>
          <w:lang w:eastAsia="zh-CN"/>
        </w:rPr>
        <w:lastRenderedPageBreak/>
        <w:drawing>
          <wp:inline distT="0" distB="0" distL="0" distR="0" wp14:anchorId="06741EAC" wp14:editId="2FC971A5">
            <wp:extent cx="4650105" cy="2019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6173" cy="20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Default="00E8354D" w:rsidP="00E8354D">
      <w:r>
        <w:t>Step 3: Confirm your personal details and attach your resume.</w:t>
      </w:r>
    </w:p>
    <w:p w:rsidR="00E8354D" w:rsidRDefault="00E8354D" w:rsidP="00E8354D">
      <w:r>
        <w:rPr>
          <w:noProof/>
          <w:lang w:eastAsia="zh-CN"/>
        </w:rPr>
        <w:drawing>
          <wp:anchor distT="0" distB="0" distL="114300" distR="114300" simplePos="0" relativeHeight="251659264" behindDoc="0" locked="0" layoutInCell="1" allowOverlap="1" wp14:anchorId="5E199384" wp14:editId="163D2139">
            <wp:simplePos x="1147313" y="6633713"/>
            <wp:positionH relativeFrom="column">
              <wp:align>left</wp:align>
            </wp:positionH>
            <wp:positionV relativeFrom="paragraph">
              <wp:align>top</wp:align>
            </wp:positionV>
            <wp:extent cx="4650516" cy="1884459"/>
            <wp:effectExtent l="0" t="0" r="0" b="190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516" cy="1884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B62BB5" w:rsidRDefault="00E8354D" w:rsidP="00E8354D">
      <w:r>
        <w:rPr>
          <w:noProof/>
          <w:lang w:eastAsia="zh-CN"/>
        </w:rPr>
        <w:lastRenderedPageBreak/>
        <w:drawing>
          <wp:inline distT="0" distB="0" distL="0" distR="0" wp14:anchorId="42303B42" wp14:editId="4F5E2B9E">
            <wp:extent cx="4715123" cy="402301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8625" cy="403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B5" w:rsidRDefault="00B62BB5" w:rsidP="00E8354D"/>
    <w:p w:rsidR="00E8354D" w:rsidRDefault="00E8354D" w:rsidP="00E8354D">
      <w:r>
        <w:t>Step 4: Your interest has been noted.</w:t>
      </w:r>
    </w:p>
    <w:p w:rsidR="00E8354D" w:rsidRPr="00373DCA" w:rsidRDefault="00E8354D" w:rsidP="00E8354D">
      <w:r>
        <w:rPr>
          <w:noProof/>
          <w:lang w:eastAsia="zh-CN"/>
        </w:rPr>
        <w:drawing>
          <wp:inline distT="0" distB="0" distL="0" distR="0" wp14:anchorId="6ABC21AA" wp14:editId="4E646BB8">
            <wp:extent cx="4738977" cy="1586865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0284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pPr>
        <w:pStyle w:val="Heading2"/>
      </w:pPr>
    </w:p>
    <w:p w:rsidR="00E8354D" w:rsidRPr="00E8354D" w:rsidRDefault="00E8354D" w:rsidP="00E8354D"/>
    <w:p w:rsidR="00E8354D" w:rsidRDefault="00E8354D" w:rsidP="00E8354D">
      <w:pPr>
        <w:pStyle w:val="Heading2"/>
      </w:pPr>
    </w:p>
    <w:p w:rsidR="00E8354D" w:rsidRPr="00E8354D" w:rsidRDefault="00E8354D" w:rsidP="00E8354D"/>
    <w:p w:rsidR="00E8354D" w:rsidRDefault="005E52E4" w:rsidP="00E8354D">
      <w:pPr>
        <w:pStyle w:val="Heading2"/>
      </w:pPr>
      <w:bookmarkStart w:id="29" w:name="_Toc531304808"/>
      <w:r>
        <w:lastRenderedPageBreak/>
        <w:t>Secondary Users – A</w:t>
      </w:r>
      <w:r w:rsidR="00E8354D">
        <w:t>DMINS</w:t>
      </w:r>
      <w:bookmarkEnd w:id="29"/>
    </w:p>
    <w:p w:rsidR="00E8354D" w:rsidRDefault="00E8354D" w:rsidP="00E8354D">
      <w:pPr>
        <w:pStyle w:val="Heading3"/>
      </w:pPr>
      <w:bookmarkStart w:id="30" w:name="_Toc531304809"/>
      <w:r>
        <w:t>Log in as an admin</w:t>
      </w:r>
      <w:bookmarkEnd w:id="30"/>
    </w:p>
    <w:p w:rsidR="00E8354D" w:rsidRDefault="00E8354D" w:rsidP="00E8354D">
      <w:r>
        <w:t>Step 1: Login to your account using the admin default username and password.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7D85606F" wp14:editId="00D1866D">
            <wp:extent cx="4804410" cy="26310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5603" cy="263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B5" w:rsidRDefault="00B62BB5" w:rsidP="00E8354D"/>
    <w:p w:rsidR="00E8354D" w:rsidRPr="00A52833" w:rsidRDefault="00E8354D" w:rsidP="00E8354D">
      <w:r>
        <w:rPr>
          <w:noProof/>
          <w:lang w:eastAsia="zh-CN"/>
        </w:rPr>
        <w:drawing>
          <wp:inline distT="0" distB="0" distL="0" distR="0" wp14:anchorId="011EC012" wp14:editId="13BB160F">
            <wp:extent cx="4787661" cy="26015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0400" cy="26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pPr>
        <w:pStyle w:val="Heading3"/>
      </w:pPr>
    </w:p>
    <w:p w:rsidR="00E8354D" w:rsidRDefault="00E8354D" w:rsidP="00E8354D">
      <w:pPr>
        <w:pStyle w:val="Heading3"/>
      </w:pPr>
    </w:p>
    <w:p w:rsidR="00E8354D" w:rsidRDefault="00E8354D" w:rsidP="00E8354D">
      <w:pPr>
        <w:pStyle w:val="Heading3"/>
      </w:pPr>
    </w:p>
    <w:p w:rsidR="00E8354D" w:rsidRDefault="00E8354D" w:rsidP="00E8354D">
      <w:pPr>
        <w:pStyle w:val="Heading3"/>
      </w:pPr>
    </w:p>
    <w:p w:rsidR="00E8354D" w:rsidRPr="00E8354D" w:rsidRDefault="00E8354D" w:rsidP="00E8354D"/>
    <w:p w:rsidR="00E8354D" w:rsidRDefault="00E8354D" w:rsidP="00E8354D">
      <w:pPr>
        <w:pStyle w:val="Heading3"/>
      </w:pPr>
      <w:bookmarkStart w:id="31" w:name="_Toc531304810"/>
      <w:r>
        <w:lastRenderedPageBreak/>
        <w:t>Managing Study Trips</w:t>
      </w:r>
      <w:bookmarkEnd w:id="31"/>
    </w:p>
    <w:p w:rsidR="00E8354D" w:rsidRDefault="00E8354D" w:rsidP="00E8354D">
      <w:r>
        <w:t xml:space="preserve">Step 1: Adding a new Study Trip </w:t>
      </w:r>
    </w:p>
    <w:p w:rsidR="00E8354D" w:rsidRDefault="00E8354D" w:rsidP="00E8354D">
      <w:r>
        <w:t>Manage Trips &gt; Add a new Trip</w:t>
      </w:r>
    </w:p>
    <w:p w:rsidR="00E8354D" w:rsidRDefault="00E8354D" w:rsidP="00E8354D">
      <w:r>
        <w:t>Fill up the required fields and click on “Create a Trip” button.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0B4A002D" wp14:editId="30F56473">
            <wp:extent cx="4934310" cy="2886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2181" cy="289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Default="00E8354D" w:rsidP="00E8354D">
      <w:r>
        <w:t>Step 2: Adding new countries to the list</w:t>
      </w:r>
    </w:p>
    <w:p w:rsidR="00E8354D" w:rsidRDefault="00E8354D" w:rsidP="00E8354D">
      <w:r>
        <w:t>Manage Trip &gt; Manage Country List</w:t>
      </w:r>
    </w:p>
    <w:p w:rsidR="00E8354D" w:rsidRDefault="00E8354D" w:rsidP="00E8354D">
      <w:r>
        <w:t>Click on “Delete” to delete trips and add a new country if needed.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511B6468" wp14:editId="22E7DD0F">
            <wp:extent cx="4770408" cy="21062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3949" cy="210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Default="00E8354D" w:rsidP="00E8354D">
      <w:r>
        <w:lastRenderedPageBreak/>
        <w:t>Step 3: Adding new interest to the list</w:t>
      </w:r>
    </w:p>
    <w:p w:rsidR="00E8354D" w:rsidRDefault="00E8354D" w:rsidP="00E8354D">
      <w:r>
        <w:t>Manage Trip &gt; Manage Interest tags</w:t>
      </w:r>
    </w:p>
    <w:p w:rsidR="00E8354D" w:rsidRDefault="00E8354D" w:rsidP="00E8354D">
      <w:r>
        <w:t>Click on “Delete” to delete interest tags and add a new interest tag if needed.</w:t>
      </w:r>
    </w:p>
    <w:p w:rsidR="00E8354D" w:rsidRDefault="00E8354D" w:rsidP="00E8354D"/>
    <w:p w:rsidR="00E8354D" w:rsidRDefault="00E8354D" w:rsidP="00E8354D">
      <w:r>
        <w:rPr>
          <w:noProof/>
          <w:lang w:eastAsia="zh-CN"/>
        </w:rPr>
        <w:drawing>
          <wp:inline distT="0" distB="0" distL="0" distR="0" wp14:anchorId="34186091" wp14:editId="263D6588">
            <wp:extent cx="4787265" cy="20237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0707" cy="20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Default="00E8354D" w:rsidP="00E8354D">
      <w:r>
        <w:t>Step 4: Managing User Trip Applications</w:t>
      </w:r>
    </w:p>
    <w:p w:rsidR="00E8354D" w:rsidRDefault="00E8354D" w:rsidP="00E8354D">
      <w:r>
        <w:t>Manage Trips &gt; User Trip Applications</w:t>
      </w:r>
    </w:p>
    <w:p w:rsidR="00E8354D" w:rsidRPr="008E0707" w:rsidRDefault="00E8354D" w:rsidP="00E8354D">
      <w:r>
        <w:t>Click on “View” button to view user details.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1C6CD77E" wp14:editId="1693C262">
            <wp:extent cx="5486400" cy="2460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Pr="00E223C8" w:rsidRDefault="00E8354D" w:rsidP="00E8354D">
      <w:r>
        <w:rPr>
          <w:noProof/>
          <w:lang w:eastAsia="zh-CN"/>
        </w:rPr>
        <w:lastRenderedPageBreak/>
        <w:drawing>
          <wp:inline distT="0" distB="0" distL="0" distR="0" wp14:anchorId="3D94F9A0" wp14:editId="173948AB">
            <wp:extent cx="4709795" cy="34764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7921" cy="34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Pr="00F92753" w:rsidRDefault="00F92753" w:rsidP="00F92753"/>
    <w:p w:rsidR="00E8354D" w:rsidRDefault="00E8354D" w:rsidP="00E8354D">
      <w:pPr>
        <w:pStyle w:val="Heading3"/>
      </w:pPr>
      <w:bookmarkStart w:id="32" w:name="_Toc531304811"/>
      <w:r>
        <w:lastRenderedPageBreak/>
        <w:t>Managing Internships</w:t>
      </w:r>
      <w:bookmarkEnd w:id="32"/>
    </w:p>
    <w:p w:rsidR="00E8354D" w:rsidRDefault="00E8354D" w:rsidP="00E8354D">
      <w:r>
        <w:t>Step 1: Managing Partner Applications</w:t>
      </w:r>
    </w:p>
    <w:p w:rsidR="00E8354D" w:rsidRDefault="00E8354D" w:rsidP="00E8354D">
      <w:r>
        <w:t>Manage Internships &gt; Partner Applications</w:t>
      </w:r>
    </w:p>
    <w:p w:rsidR="00E8354D" w:rsidRPr="00F06BD6" w:rsidRDefault="00E8354D" w:rsidP="00E8354D">
      <w:r>
        <w:t>Click on “View” button to view partner’s applications and “Delete” button to delete partner’s applications.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0BA57DEC" wp14:editId="66DC8A3E">
            <wp:extent cx="4770408" cy="2216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5100" r="3292" b="13019"/>
                    <a:stretch/>
                  </pic:blipFill>
                  <pic:spPr bwMode="auto">
                    <a:xfrm>
                      <a:off x="0" y="0"/>
                      <a:ext cx="4773841" cy="221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BB5" w:rsidRDefault="00B62BB5" w:rsidP="00E8354D"/>
    <w:p w:rsidR="00E8354D" w:rsidRDefault="00E8354D" w:rsidP="00E8354D">
      <w:r>
        <w:rPr>
          <w:noProof/>
          <w:lang w:eastAsia="zh-CN"/>
        </w:rPr>
        <w:drawing>
          <wp:inline distT="0" distB="0" distL="0" distR="0" wp14:anchorId="35B05F9D" wp14:editId="4A50E3E0">
            <wp:extent cx="4692770" cy="2611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5676" cy="26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B5" w:rsidRDefault="00B62BB5" w:rsidP="00E8354D"/>
    <w:p w:rsidR="00E8354D" w:rsidRPr="004D29B5" w:rsidRDefault="00E8354D" w:rsidP="00E8354D">
      <w:r>
        <w:rPr>
          <w:noProof/>
          <w:lang w:eastAsia="zh-CN"/>
        </w:rPr>
        <w:lastRenderedPageBreak/>
        <w:drawing>
          <wp:inline distT="0" distB="0" distL="0" distR="0" wp14:anchorId="1C42DA0D" wp14:editId="4BB3D7C0">
            <wp:extent cx="4718649" cy="2586990"/>
            <wp:effectExtent l="0" t="0" r="635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1675" cy="258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br/>
        <w:t>Step 2: Managing User Applications</w:t>
      </w:r>
    </w:p>
    <w:p w:rsidR="00E8354D" w:rsidRDefault="00E8354D" w:rsidP="00E8354D">
      <w:r>
        <w:t>Manage Internships &gt; User Applications</w:t>
      </w:r>
    </w:p>
    <w:p w:rsidR="00E8354D" w:rsidRDefault="00E8354D" w:rsidP="00E8354D">
      <w:r>
        <w:t>Click on “Confirmed”, “Pending User Action”, “Pending Admin Action”, “Rejected” or “Cancelled” button.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4D68AEFA" wp14:editId="440D7893">
            <wp:extent cx="4779010" cy="182308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5021" cy="182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r>
        <w:rPr>
          <w:noProof/>
          <w:lang w:eastAsia="zh-CN"/>
        </w:rPr>
        <w:lastRenderedPageBreak/>
        <w:drawing>
          <wp:inline distT="0" distB="0" distL="0" distR="0" wp14:anchorId="53D76B61" wp14:editId="0A3F4920">
            <wp:extent cx="4666615" cy="295886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996" cy="296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/>
    <w:p w:rsidR="00E8354D" w:rsidRDefault="00E8354D" w:rsidP="00E8354D">
      <w:r>
        <w:t>Step 3: Managing Countries List</w:t>
      </w:r>
    </w:p>
    <w:p w:rsidR="00E8354D" w:rsidRDefault="00E8354D" w:rsidP="00E8354D">
      <w:r>
        <w:t>Manage Internships &gt; Manage Countries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38E4FEC8" wp14:editId="440F144D">
            <wp:extent cx="4701396" cy="2031365"/>
            <wp:effectExtent l="0" t="0" r="444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0731" cy="20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/>
    <w:p w:rsidR="00F92753" w:rsidRDefault="00F92753" w:rsidP="00E8354D"/>
    <w:p w:rsidR="00F92753" w:rsidRDefault="00F92753" w:rsidP="00E8354D"/>
    <w:p w:rsidR="00F92753" w:rsidRDefault="00F92753" w:rsidP="00E8354D"/>
    <w:p w:rsidR="00F92753" w:rsidRDefault="00F92753" w:rsidP="00E8354D"/>
    <w:p w:rsidR="00F92753" w:rsidRDefault="00F92753" w:rsidP="00E8354D"/>
    <w:p w:rsidR="00E8354D" w:rsidRDefault="00E8354D" w:rsidP="00E8354D">
      <w:r>
        <w:lastRenderedPageBreak/>
        <w:t>Click on “Add a new internship country” button to add new country.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118A990E" wp14:editId="0D1E61B7">
            <wp:extent cx="4796287" cy="2399665"/>
            <wp:effectExtent l="0" t="0" r="444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1677" cy="240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B5" w:rsidRDefault="00B62BB5" w:rsidP="00E8354D"/>
    <w:p w:rsidR="00E8354D" w:rsidRDefault="00E8354D" w:rsidP="00E8354D">
      <w:r>
        <w:t>Click on the continent that you want to view or delete.</w:t>
      </w:r>
    </w:p>
    <w:p w:rsidR="00E8354D" w:rsidRPr="00F06BD6" w:rsidRDefault="00E8354D" w:rsidP="00E8354D">
      <w:r>
        <w:rPr>
          <w:noProof/>
          <w:lang w:eastAsia="zh-CN"/>
        </w:rPr>
        <w:drawing>
          <wp:inline distT="0" distB="0" distL="0" distR="0" wp14:anchorId="619762B9" wp14:editId="07B34AB9">
            <wp:extent cx="4796155" cy="1956435"/>
            <wp:effectExtent l="0" t="0" r="444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3284" cy="195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>
      <w:pPr>
        <w:pStyle w:val="Heading3"/>
      </w:pPr>
    </w:p>
    <w:p w:rsidR="00F92753" w:rsidRDefault="00F92753" w:rsidP="00F92753"/>
    <w:p w:rsidR="00F92753" w:rsidRDefault="00F92753" w:rsidP="00F92753"/>
    <w:p w:rsidR="00F92753" w:rsidRDefault="00F92753" w:rsidP="00F92753"/>
    <w:p w:rsidR="00F92753" w:rsidRDefault="00F92753" w:rsidP="00F92753"/>
    <w:p w:rsidR="00F92753" w:rsidRDefault="00F92753" w:rsidP="00F92753"/>
    <w:p w:rsidR="00F92753" w:rsidRDefault="00F92753" w:rsidP="00F92753"/>
    <w:p w:rsidR="00F92753" w:rsidRPr="00F92753" w:rsidRDefault="00F92753" w:rsidP="00F92753"/>
    <w:p w:rsidR="00E8354D" w:rsidRDefault="00E8354D" w:rsidP="00E8354D">
      <w:pPr>
        <w:pStyle w:val="Heading3"/>
      </w:pPr>
      <w:bookmarkStart w:id="33" w:name="_Toc531304812"/>
      <w:r>
        <w:lastRenderedPageBreak/>
        <w:t>Managing Users</w:t>
      </w:r>
      <w:bookmarkEnd w:id="33"/>
    </w:p>
    <w:p w:rsidR="00E8354D" w:rsidRDefault="00E8354D" w:rsidP="00E8354D">
      <w:r>
        <w:t>Step 1: View primary users</w:t>
      </w:r>
    </w:p>
    <w:p w:rsidR="00E8354D" w:rsidRDefault="00E8354D" w:rsidP="00E8354D">
      <w:r>
        <w:t>Manage Users &gt; View Students</w:t>
      </w:r>
    </w:p>
    <w:p w:rsidR="00E8354D" w:rsidRDefault="00E8354D" w:rsidP="00E8354D">
      <w:r>
        <w:t>Click on “View” button to view student’s information and click on “Delete” button to delete user.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044643D2" wp14:editId="16A49400">
            <wp:extent cx="4813300" cy="2354580"/>
            <wp:effectExtent l="0" t="0" r="635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982" r="2026" b="9660"/>
                    <a:stretch/>
                  </pic:blipFill>
                  <pic:spPr bwMode="auto">
                    <a:xfrm>
                      <a:off x="0" y="0"/>
                      <a:ext cx="4818981" cy="235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BB5" w:rsidRDefault="00B62BB5" w:rsidP="00E8354D"/>
    <w:p w:rsidR="00E8354D" w:rsidRDefault="00E8354D" w:rsidP="00E8354D">
      <w:r>
        <w:rPr>
          <w:noProof/>
          <w:lang w:eastAsia="zh-CN"/>
        </w:rPr>
        <w:drawing>
          <wp:inline distT="0" distB="0" distL="0" distR="0" wp14:anchorId="42CE8D21" wp14:editId="09090F9F">
            <wp:extent cx="4606290" cy="2932981"/>
            <wp:effectExtent l="0" t="0" r="381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7256" cy="293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F92753" w:rsidRDefault="00F92753" w:rsidP="00E8354D"/>
    <w:p w:rsidR="00E8354D" w:rsidRDefault="00E8354D" w:rsidP="00E8354D">
      <w:r>
        <w:lastRenderedPageBreak/>
        <w:t>Step 2: View Service Partners</w:t>
      </w:r>
    </w:p>
    <w:p w:rsidR="00E8354D" w:rsidRDefault="00E8354D" w:rsidP="00E8354D">
      <w:r>
        <w:t>Manage Users &gt; View Partners</w:t>
      </w:r>
    </w:p>
    <w:p w:rsidR="00E8354D" w:rsidRDefault="00E8354D" w:rsidP="00E8354D">
      <w:r>
        <w:t>Click on “View” button to view partner’s profile.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3BA8F811" wp14:editId="5C416B95">
            <wp:extent cx="4819755" cy="248440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9320" cy="249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/>
    <w:p w:rsidR="00B62BB5" w:rsidRDefault="00B62BB5" w:rsidP="00E8354D"/>
    <w:p w:rsidR="00E8354D" w:rsidRDefault="00E8354D" w:rsidP="00E8354D">
      <w:r>
        <w:rPr>
          <w:noProof/>
          <w:lang w:eastAsia="zh-CN"/>
        </w:rPr>
        <w:drawing>
          <wp:inline distT="0" distB="0" distL="0" distR="0" wp14:anchorId="54C910F0" wp14:editId="409BB0E9">
            <wp:extent cx="4882551" cy="21532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5686" cy="215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/>
    <w:p w:rsidR="00F92753" w:rsidRDefault="00F92753" w:rsidP="00E8354D"/>
    <w:p w:rsidR="00F92753" w:rsidRDefault="00F92753" w:rsidP="00E8354D"/>
    <w:p w:rsidR="00F92753" w:rsidRDefault="00F92753" w:rsidP="00E8354D"/>
    <w:p w:rsidR="00F92753" w:rsidRDefault="00F92753" w:rsidP="00E8354D"/>
    <w:p w:rsidR="00E8354D" w:rsidRDefault="00E8354D" w:rsidP="00E8354D">
      <w:r>
        <w:lastRenderedPageBreak/>
        <w:t>Step 3: View Admins</w:t>
      </w:r>
    </w:p>
    <w:p w:rsidR="00E8354D" w:rsidRDefault="00E8354D" w:rsidP="00E8354D">
      <w:r>
        <w:t>Manage Users &gt; View Admins</w:t>
      </w:r>
    </w:p>
    <w:p w:rsidR="00E8354D" w:rsidRDefault="00E8354D" w:rsidP="00E8354D">
      <w:r>
        <w:t>Click on “Add New Admin” button to add new admin and click on “Delete” button to delete admin.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2FDEBFCD" wp14:editId="0F70D732">
            <wp:extent cx="5486400" cy="25253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B5" w:rsidRDefault="00B62BB5" w:rsidP="00E8354D"/>
    <w:p w:rsidR="00F92753" w:rsidRDefault="00E8354D" w:rsidP="00E8354D">
      <w:r>
        <w:rPr>
          <w:noProof/>
          <w:lang w:eastAsia="zh-CN"/>
        </w:rPr>
        <w:drawing>
          <wp:inline distT="0" distB="0" distL="0" distR="0" wp14:anchorId="76FC43B8" wp14:editId="46BEF0A4">
            <wp:extent cx="4796287" cy="2590165"/>
            <wp:effectExtent l="0" t="0" r="444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9231" cy="25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/>
    <w:p w:rsidR="00F92753" w:rsidRDefault="00F92753" w:rsidP="00E8354D"/>
    <w:p w:rsidR="00F92753" w:rsidRDefault="00F92753" w:rsidP="00E8354D"/>
    <w:p w:rsidR="00F92753" w:rsidRDefault="00F92753" w:rsidP="00E8354D"/>
    <w:p w:rsidR="00E8354D" w:rsidRDefault="005E52E4" w:rsidP="00E8354D">
      <w:r>
        <w:lastRenderedPageBreak/>
        <w:t>Step 4</w:t>
      </w:r>
      <w:r w:rsidR="00E8354D">
        <w:t>: Detailed information</w:t>
      </w:r>
    </w:p>
    <w:p w:rsidR="00E8354D" w:rsidRDefault="00E8354D" w:rsidP="00E8354D">
      <w:r>
        <w:t>Manage Users &gt; Detailed Info</w:t>
      </w:r>
    </w:p>
    <w:p w:rsidR="00E8354D" w:rsidRDefault="00E8354D" w:rsidP="00E8354D">
      <w:r>
        <w:t>Click on “Save as PDF” button to save as PDF.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262294BA" wp14:editId="17B0728C">
            <wp:extent cx="5486400" cy="24917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E8354D" w:rsidRDefault="00E8354D" w:rsidP="00E8354D">
      <w:pPr>
        <w:pStyle w:val="Heading3"/>
      </w:pPr>
      <w:bookmarkStart w:id="34" w:name="_Toc531304813"/>
      <w:r>
        <w:t>Bulk Uploading</w:t>
      </w:r>
      <w:bookmarkEnd w:id="34"/>
    </w:p>
    <w:p w:rsidR="00E8354D" w:rsidRPr="003471FE" w:rsidRDefault="00E8354D" w:rsidP="00E8354D">
      <w:r>
        <w:t>Click on the “Bulk Uploading” on the top bar.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67272991" wp14:editId="64728F2B">
            <wp:extent cx="4726940" cy="263105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1171" cy="26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Pr="00F75044" w:rsidRDefault="005E52E4" w:rsidP="00E8354D">
      <w:pPr>
        <w:pStyle w:val="Heading2"/>
      </w:pPr>
      <w:bookmarkStart w:id="35" w:name="_Toc531304814"/>
      <w:r>
        <w:lastRenderedPageBreak/>
        <w:t>Secondary Users – Service P</w:t>
      </w:r>
      <w:r w:rsidR="00E8354D">
        <w:t>artners</w:t>
      </w:r>
      <w:bookmarkEnd w:id="35"/>
    </w:p>
    <w:p w:rsidR="00E8354D" w:rsidRDefault="00E8354D" w:rsidP="00E8354D">
      <w:pPr>
        <w:pStyle w:val="Heading3"/>
      </w:pPr>
      <w:bookmarkStart w:id="36" w:name="_Toc531304815"/>
      <w:r>
        <w:t xml:space="preserve">Sign up as </w:t>
      </w:r>
      <w:r w:rsidR="005E52E4">
        <w:t>a Service Partner</w:t>
      </w:r>
      <w:bookmarkEnd w:id="36"/>
    </w:p>
    <w:p w:rsidR="00E8354D" w:rsidRDefault="00E8354D" w:rsidP="00E8354D">
      <w:r>
        <w:t>Step 1: Click on the “Click here to sign up as Partner!”.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19EB4941" wp14:editId="7265F3EA">
            <wp:extent cx="5486400" cy="24371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>
      <w:pPr>
        <w:rPr>
          <w:noProof/>
        </w:rPr>
      </w:pPr>
    </w:p>
    <w:p w:rsidR="00E8354D" w:rsidRDefault="00E8354D" w:rsidP="00E8354D">
      <w:pPr>
        <w:rPr>
          <w:noProof/>
        </w:rPr>
      </w:pPr>
      <w:r>
        <w:rPr>
          <w:noProof/>
        </w:rPr>
        <w:t>Step 2: Fill up all your personal details accordingly.</w:t>
      </w:r>
    </w:p>
    <w:p w:rsidR="00E8354D" w:rsidRDefault="00E8354D" w:rsidP="00E8354D">
      <w:pPr>
        <w:rPr>
          <w:noProof/>
        </w:rPr>
      </w:pPr>
      <w:r>
        <w:rPr>
          <w:noProof/>
          <w:lang w:eastAsia="zh-CN"/>
        </w:rPr>
        <w:drawing>
          <wp:inline distT="0" distB="0" distL="0" distR="0" wp14:anchorId="4C4B45C7" wp14:editId="7EC0C12D">
            <wp:extent cx="5191125" cy="2625090"/>
            <wp:effectExtent l="0" t="0" r="952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>
      <w:pPr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43BFCC0A" wp14:editId="30037CAB">
            <wp:extent cx="5486400" cy="26035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B5" w:rsidRDefault="00B62BB5" w:rsidP="00E8354D">
      <w:pPr>
        <w:rPr>
          <w:noProof/>
        </w:rPr>
      </w:pPr>
    </w:p>
    <w:p w:rsidR="00E8354D" w:rsidRDefault="00E8354D" w:rsidP="00E8354D">
      <w:pPr>
        <w:rPr>
          <w:noProof/>
        </w:rPr>
      </w:pPr>
      <w:r>
        <w:rPr>
          <w:noProof/>
          <w:lang w:eastAsia="zh-CN"/>
        </w:rPr>
        <w:drawing>
          <wp:inline distT="0" distB="0" distL="0" distR="0" wp14:anchorId="10D26837" wp14:editId="72F4D361">
            <wp:extent cx="5486400" cy="27901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/>
    <w:p w:rsidR="00F92753" w:rsidRDefault="00F92753" w:rsidP="00E8354D"/>
    <w:p w:rsidR="00F92753" w:rsidRDefault="00F92753" w:rsidP="00E8354D"/>
    <w:p w:rsidR="00F92753" w:rsidRDefault="00F92753" w:rsidP="00E8354D"/>
    <w:p w:rsidR="00F92753" w:rsidRDefault="00F92753" w:rsidP="00E8354D"/>
    <w:p w:rsidR="00F92753" w:rsidRDefault="00F92753" w:rsidP="00E8354D"/>
    <w:p w:rsidR="00E8354D" w:rsidRDefault="00E8354D" w:rsidP="00E8354D">
      <w:r>
        <w:lastRenderedPageBreak/>
        <w:t>Step 3: Login to your account using your registered email and password.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355E226E" wp14:editId="775BA8E7">
            <wp:extent cx="4857750" cy="2383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>
      <w:pPr>
        <w:pStyle w:val="Heading3"/>
      </w:pPr>
    </w:p>
    <w:p w:rsidR="00E8354D" w:rsidRDefault="00E8354D" w:rsidP="00E8354D">
      <w:pPr>
        <w:pStyle w:val="Heading3"/>
      </w:pPr>
      <w:bookmarkStart w:id="37" w:name="_Toc531304816"/>
      <w:r>
        <w:t>Add a new Internship Posting</w:t>
      </w:r>
      <w:bookmarkEnd w:id="37"/>
    </w:p>
    <w:p w:rsidR="00E8354D" w:rsidRDefault="00E8354D" w:rsidP="00E8354D">
      <w:r>
        <w:t>Step 1: Click on the “Add New Internship” at the top bar. Fill up all the relevant information and click on the “Create an Internship!” button.</w:t>
      </w:r>
    </w:p>
    <w:p w:rsidR="00E8354D" w:rsidRDefault="00E8354D" w:rsidP="00E8354D"/>
    <w:p w:rsidR="00E8354D" w:rsidRPr="00F75044" w:rsidRDefault="00E8354D" w:rsidP="00E8354D">
      <w:r>
        <w:rPr>
          <w:noProof/>
          <w:lang w:eastAsia="zh-CN"/>
        </w:rPr>
        <w:drawing>
          <wp:inline distT="0" distB="0" distL="0" distR="0" wp14:anchorId="126BA90C" wp14:editId="4740E00A">
            <wp:extent cx="5486400" cy="25914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3" w:rsidRDefault="00F92753" w:rsidP="00E8354D">
      <w:pPr>
        <w:pStyle w:val="Heading3"/>
      </w:pPr>
    </w:p>
    <w:p w:rsidR="00F92753" w:rsidRDefault="00F92753" w:rsidP="00E8354D">
      <w:pPr>
        <w:pStyle w:val="Heading3"/>
      </w:pPr>
    </w:p>
    <w:p w:rsidR="00F92753" w:rsidRPr="00F92753" w:rsidRDefault="00F92753" w:rsidP="00F92753"/>
    <w:p w:rsidR="00E8354D" w:rsidRDefault="00E8354D" w:rsidP="00E8354D">
      <w:pPr>
        <w:pStyle w:val="Heading3"/>
      </w:pPr>
      <w:bookmarkStart w:id="38" w:name="_Toc531304817"/>
      <w:r>
        <w:lastRenderedPageBreak/>
        <w:t>Manage Internship Posting Status</w:t>
      </w:r>
      <w:bookmarkEnd w:id="38"/>
      <w:r>
        <w:t xml:space="preserve"> </w:t>
      </w:r>
    </w:p>
    <w:p w:rsidR="00E8354D" w:rsidRDefault="00E8354D" w:rsidP="00E8354D">
      <w:r>
        <w:t>Step 1: Click on the “Manage Internship” at the top bar.</w:t>
      </w:r>
    </w:p>
    <w:p w:rsidR="00E8354D" w:rsidRPr="00241981" w:rsidRDefault="00E8354D" w:rsidP="00E8354D">
      <w:r>
        <w:t>Click on “Delete” button to delete internships.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1EDFBFB1" wp14:editId="08C9BDE6">
            <wp:extent cx="4882551" cy="25101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6920" cy="251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B5" w:rsidRDefault="00B62BB5" w:rsidP="00E8354D">
      <w:pPr>
        <w:pStyle w:val="Heading3"/>
      </w:pPr>
    </w:p>
    <w:p w:rsidR="00E8354D" w:rsidRDefault="00E8354D" w:rsidP="00E8354D">
      <w:pPr>
        <w:pStyle w:val="Heading3"/>
      </w:pPr>
      <w:bookmarkStart w:id="39" w:name="_Toc531304818"/>
      <w:r>
        <w:t>View Terms and Conditions</w:t>
      </w:r>
      <w:bookmarkEnd w:id="39"/>
    </w:p>
    <w:p w:rsidR="00E8354D" w:rsidRDefault="00E8354D" w:rsidP="00E8354D">
      <w:r>
        <w:t>Step 1: Click on the “Terms and Conditions” at the top bar.</w:t>
      </w:r>
    </w:p>
    <w:p w:rsidR="00E8354D" w:rsidRDefault="00E8354D" w:rsidP="00E8354D">
      <w:r>
        <w:rPr>
          <w:noProof/>
          <w:lang w:eastAsia="zh-CN"/>
        </w:rPr>
        <w:drawing>
          <wp:inline distT="0" distB="0" distL="0" distR="0" wp14:anchorId="3E86D6CE" wp14:editId="55EB63CB">
            <wp:extent cx="4908499" cy="2676525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0124" cy="267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54D" w:rsidRDefault="00E8354D" w:rsidP="00E8354D"/>
    <w:p w:rsidR="00E8354D" w:rsidRPr="005479AF" w:rsidRDefault="00E8354D" w:rsidP="00E8354D">
      <w:pPr>
        <w:jc w:val="center"/>
      </w:pPr>
      <w:r>
        <w:t>--- END OF THIS DOCUMENT ---</w:t>
      </w:r>
    </w:p>
    <w:p w:rsidR="00E8354D" w:rsidRPr="00E8354D" w:rsidRDefault="00E8354D" w:rsidP="00E8354D"/>
    <w:sectPr w:rsidR="00E8354D" w:rsidRPr="00E8354D">
      <w:headerReference w:type="default" r:id="rId66"/>
      <w:footerReference w:type="default" r:id="rId67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209E" w:rsidRDefault="009A209E" w:rsidP="00C6554A">
      <w:pPr>
        <w:spacing w:before="0" w:after="0" w:line="240" w:lineRule="auto"/>
      </w:pPr>
      <w:r>
        <w:separator/>
      </w:r>
    </w:p>
  </w:endnote>
  <w:endnote w:type="continuationSeparator" w:id="0">
    <w:p w:rsidR="009A209E" w:rsidRDefault="009A209E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581751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8354D" w:rsidRDefault="00E8354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E8354D" w:rsidRDefault="00E835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209E" w:rsidRDefault="009A209E" w:rsidP="00C6554A">
      <w:pPr>
        <w:spacing w:before="0" w:after="0" w:line="240" w:lineRule="auto"/>
      </w:pPr>
      <w:r>
        <w:separator/>
      </w:r>
    </w:p>
  </w:footnote>
  <w:footnote w:type="continuationSeparator" w:id="0">
    <w:p w:rsidR="009A209E" w:rsidRDefault="009A209E" w:rsidP="00C6554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text1" w:themeTint="80"/>
      </w:rPr>
      <w:alias w:val="Title"/>
      <w:tag w:val=""/>
      <w:id w:val="1116400235"/>
      <w:placeholder>
        <w:docPart w:val="8CE98E43F696416789114F9ABD2BE41B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:rsidR="00E8354D" w:rsidRDefault="00E8354D">
        <w:pPr>
          <w:pStyle w:val="Header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EPIC Journey Handover Document</w:t>
        </w:r>
      </w:p>
    </w:sdtContent>
  </w:sdt>
  <w:p w:rsidR="00E8354D" w:rsidRDefault="00E835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4C85CCF"/>
    <w:multiLevelType w:val="hybridMultilevel"/>
    <w:tmpl w:val="27F8B314"/>
    <w:lvl w:ilvl="0" w:tplc="241EED9C">
      <w:start w:val="23"/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3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076C"/>
    <w:rsid w:val="00016E06"/>
    <w:rsid w:val="00025115"/>
    <w:rsid w:val="00027D79"/>
    <w:rsid w:val="00032915"/>
    <w:rsid w:val="00051998"/>
    <w:rsid w:val="00063DDD"/>
    <w:rsid w:val="0009490B"/>
    <w:rsid w:val="000979C0"/>
    <w:rsid w:val="000E6EB3"/>
    <w:rsid w:val="00112786"/>
    <w:rsid w:val="00130DE3"/>
    <w:rsid w:val="00135A48"/>
    <w:rsid w:val="00176ABB"/>
    <w:rsid w:val="00241981"/>
    <w:rsid w:val="002554CD"/>
    <w:rsid w:val="00261837"/>
    <w:rsid w:val="00293B83"/>
    <w:rsid w:val="002958A5"/>
    <w:rsid w:val="00296A81"/>
    <w:rsid w:val="002B4294"/>
    <w:rsid w:val="002D1D93"/>
    <w:rsid w:val="00333D0D"/>
    <w:rsid w:val="003471FE"/>
    <w:rsid w:val="00354B65"/>
    <w:rsid w:val="00373DCA"/>
    <w:rsid w:val="003D58D6"/>
    <w:rsid w:val="003D724C"/>
    <w:rsid w:val="003E47BA"/>
    <w:rsid w:val="003F2483"/>
    <w:rsid w:val="003F4957"/>
    <w:rsid w:val="00436906"/>
    <w:rsid w:val="00443CA5"/>
    <w:rsid w:val="004464F8"/>
    <w:rsid w:val="004C049F"/>
    <w:rsid w:val="004D29B5"/>
    <w:rsid w:val="005000E2"/>
    <w:rsid w:val="00502D93"/>
    <w:rsid w:val="00507FE4"/>
    <w:rsid w:val="005479AF"/>
    <w:rsid w:val="005857BE"/>
    <w:rsid w:val="005B0B8A"/>
    <w:rsid w:val="005D3E69"/>
    <w:rsid w:val="005E2555"/>
    <w:rsid w:val="005E52E4"/>
    <w:rsid w:val="00640C74"/>
    <w:rsid w:val="00643FFB"/>
    <w:rsid w:val="00652C31"/>
    <w:rsid w:val="0068726F"/>
    <w:rsid w:val="006A3CE7"/>
    <w:rsid w:val="006F4D91"/>
    <w:rsid w:val="00721174"/>
    <w:rsid w:val="007314CD"/>
    <w:rsid w:val="008E0707"/>
    <w:rsid w:val="00907F42"/>
    <w:rsid w:val="009517F2"/>
    <w:rsid w:val="009634E0"/>
    <w:rsid w:val="0096445A"/>
    <w:rsid w:val="00965FEF"/>
    <w:rsid w:val="00977B87"/>
    <w:rsid w:val="009A209E"/>
    <w:rsid w:val="009C1AA6"/>
    <w:rsid w:val="009C70EA"/>
    <w:rsid w:val="009E2DC1"/>
    <w:rsid w:val="00A13751"/>
    <w:rsid w:val="00A26C3C"/>
    <w:rsid w:val="00A52833"/>
    <w:rsid w:val="00A65AB2"/>
    <w:rsid w:val="00A67C94"/>
    <w:rsid w:val="00A869EE"/>
    <w:rsid w:val="00AF076C"/>
    <w:rsid w:val="00B00604"/>
    <w:rsid w:val="00B62BB5"/>
    <w:rsid w:val="00BB4557"/>
    <w:rsid w:val="00BB7C03"/>
    <w:rsid w:val="00BE1F72"/>
    <w:rsid w:val="00C220F7"/>
    <w:rsid w:val="00C27A66"/>
    <w:rsid w:val="00C3015A"/>
    <w:rsid w:val="00C32145"/>
    <w:rsid w:val="00C417C7"/>
    <w:rsid w:val="00C50C84"/>
    <w:rsid w:val="00C6554A"/>
    <w:rsid w:val="00CC7AAD"/>
    <w:rsid w:val="00CF5773"/>
    <w:rsid w:val="00DE12BE"/>
    <w:rsid w:val="00DE1C65"/>
    <w:rsid w:val="00DF3029"/>
    <w:rsid w:val="00E223C8"/>
    <w:rsid w:val="00E519DE"/>
    <w:rsid w:val="00E61AC2"/>
    <w:rsid w:val="00E8354D"/>
    <w:rsid w:val="00E87911"/>
    <w:rsid w:val="00EC0C0E"/>
    <w:rsid w:val="00EC255A"/>
    <w:rsid w:val="00ED7C44"/>
    <w:rsid w:val="00F06BD6"/>
    <w:rsid w:val="00F07079"/>
    <w:rsid w:val="00F16978"/>
    <w:rsid w:val="00F356A8"/>
    <w:rsid w:val="00F731E4"/>
    <w:rsid w:val="00F75044"/>
    <w:rsid w:val="00F926FB"/>
    <w:rsid w:val="00F92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F5C1E2"/>
  <w15:chartTrackingRefBased/>
  <w15:docId w15:val="{7BF0A48C-08E1-460F-BB7C-4038284FE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ListParagraph">
    <w:name w:val="List Paragraph"/>
    <w:basedOn w:val="Normal"/>
    <w:uiPriority w:val="34"/>
    <w:unhideWhenUsed/>
    <w:qFormat/>
    <w:rsid w:val="00112786"/>
    <w:pPr>
      <w:ind w:left="720"/>
      <w:contextualSpacing/>
    </w:pPr>
  </w:style>
  <w:style w:type="table" w:styleId="TableGrid">
    <w:name w:val="Table Grid"/>
    <w:basedOn w:val="TableNormal"/>
    <w:uiPriority w:val="39"/>
    <w:rsid w:val="00CF577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07F42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6F4D91"/>
    <w:rPr>
      <w:color w:val="808080"/>
      <w:shd w:val="clear" w:color="auto" w:fill="E6E6E6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51998"/>
  </w:style>
  <w:style w:type="character" w:customStyle="1" w:styleId="DateChar">
    <w:name w:val="Date Char"/>
    <w:basedOn w:val="DefaultParagraphFont"/>
    <w:link w:val="Date"/>
    <w:uiPriority w:val="99"/>
    <w:semiHidden/>
    <w:rsid w:val="00051998"/>
  </w:style>
  <w:style w:type="paragraph" w:styleId="TOCHeading">
    <w:name w:val="TOC Heading"/>
    <w:basedOn w:val="Heading1"/>
    <w:next w:val="Normal"/>
    <w:uiPriority w:val="39"/>
    <w:unhideWhenUsed/>
    <w:qFormat/>
    <w:rsid w:val="00051998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519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199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199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TheWhiteCollar/EPICJourney.git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127.0.0.1:8888/manage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http://18.191.179.30/EpicFYPApp/login.jsp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://testepicfyp.com/test/EpicFYPApp/web/index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aengoo\AppData\Roaming\Microsoft\Templates\Student%20report%20with%20cover%20phot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E98E43F696416789114F9ABD2BE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F0A530-0C8B-40FB-8A5A-A5F7C6B82A57}"/>
      </w:docPartPr>
      <w:docPartBody>
        <w:p w:rsidR="00E27824" w:rsidRDefault="0072702A" w:rsidP="0072702A">
          <w:pPr>
            <w:pStyle w:val="8CE98E43F696416789114F9ABD2BE41B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02A"/>
    <w:rsid w:val="005D3CB1"/>
    <w:rsid w:val="0072702A"/>
    <w:rsid w:val="0081665E"/>
    <w:rsid w:val="00D66CEE"/>
    <w:rsid w:val="00E27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CE98E43F696416789114F9ABD2BE41B">
    <w:name w:val="8CE98E43F696416789114F9ABD2BE41B"/>
    <w:rsid w:val="0072702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A412C8-2508-4E4F-A08F-AD9A08506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</Template>
  <TotalTime>42</TotalTime>
  <Pages>33</Pages>
  <Words>1615</Words>
  <Characters>9209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EPIC Journey Handover Document</vt:lpstr>
    </vt:vector>
  </TitlesOfParts>
  <Company/>
  <LinksUpToDate>false</LinksUpToDate>
  <CharactersWithSpaces>10803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EPIC Journey Handover Document</dc:title>
  <dc:subject/>
  <dc:creator>유혜민</dc:creator>
  <cp:keywords/>
  <dc:description/>
  <cp:lastModifiedBy>유혜민</cp:lastModifiedBy>
  <cp:revision>20</cp:revision>
  <dcterms:created xsi:type="dcterms:W3CDTF">2018-11-22T21:52:00Z</dcterms:created>
  <dcterms:modified xsi:type="dcterms:W3CDTF">2018-11-29T17:31:00Z</dcterms:modified>
</cp:coreProperties>
</file>